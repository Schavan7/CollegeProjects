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7B52B" w14:textId="77777777" w:rsidR="00101CD6" w:rsidRPr="006E661B" w:rsidRDefault="00101CD6" w:rsidP="00101CD6">
      <w:pPr>
        <w:pStyle w:val="Title"/>
        <w:ind w:left="720" w:firstLine="720"/>
        <w:jc w:val="left"/>
        <w:rPr>
          <w:rFonts w:ascii="Times New Roman" w:hAnsi="Times New Roman" w:cs="Times New Roman"/>
        </w:rPr>
      </w:pPr>
      <w:r w:rsidRPr="006E661B">
        <w:rPr>
          <w:rFonts w:ascii="Times New Roman" w:hAnsi="Times New Roman" w:cs="Times New Roman"/>
        </w:rPr>
        <w:t xml:space="preserve"> Concept Paper on MapReduce In Comparison With DBMS</w:t>
      </w:r>
    </w:p>
    <w:p w14:paraId="083DD731" w14:textId="77777777" w:rsidR="00101CD6" w:rsidRPr="006E661B" w:rsidRDefault="00101CD6" w:rsidP="00101CD6">
      <w:pPr>
        <w:rPr>
          <w:rFonts w:ascii="Times New Roman" w:hAnsi="Times New Roman" w:cs="Times New Roman"/>
        </w:rPr>
      </w:pPr>
      <w:r w:rsidRPr="006E661B">
        <w:rPr>
          <w:rFonts w:ascii="Times New Roman" w:hAnsi="Times New Roman" w:cs="Times New Roman"/>
        </w:rPr>
        <w:tab/>
      </w:r>
      <w:r w:rsidRPr="006E661B">
        <w:rPr>
          <w:rFonts w:ascii="Times New Roman" w:hAnsi="Times New Roman" w:cs="Times New Roman"/>
        </w:rPr>
        <w:tab/>
      </w:r>
      <w:r w:rsidRPr="006E661B">
        <w:rPr>
          <w:rFonts w:ascii="Times New Roman" w:hAnsi="Times New Roman" w:cs="Times New Roman"/>
        </w:rPr>
        <w:tab/>
      </w:r>
      <w:r w:rsidRPr="006E661B">
        <w:rPr>
          <w:rFonts w:ascii="Times New Roman" w:hAnsi="Times New Roman" w:cs="Times New Roman"/>
        </w:rPr>
        <w:tab/>
        <w:t>Shrija Chavan</w:t>
      </w:r>
    </w:p>
    <w:p w14:paraId="4775187D" w14:textId="77777777" w:rsidR="00101CD6" w:rsidRPr="006E661B" w:rsidRDefault="00101CD6" w:rsidP="00101CD6">
      <w:pPr>
        <w:ind w:left="2160"/>
        <w:rPr>
          <w:rFonts w:ascii="Times New Roman" w:hAnsi="Times New Roman" w:cs="Times New Roman"/>
        </w:rPr>
      </w:pPr>
      <w:r w:rsidRPr="006E661B">
        <w:rPr>
          <w:rFonts w:ascii="Times New Roman" w:hAnsi="Times New Roman" w:cs="Times New Roman"/>
        </w:rPr>
        <w:t>School of Applied Technology</w:t>
      </w:r>
    </w:p>
    <w:p w14:paraId="72395B42" w14:textId="77777777" w:rsidR="00101CD6" w:rsidRPr="006E661B" w:rsidRDefault="00101CD6" w:rsidP="00101CD6">
      <w:pPr>
        <w:ind w:left="720"/>
        <w:rPr>
          <w:rFonts w:ascii="Times New Roman" w:hAnsi="Times New Roman" w:cs="Times New Roman"/>
        </w:rPr>
      </w:pPr>
      <w:r w:rsidRPr="006E661B">
        <w:rPr>
          <w:rFonts w:ascii="Times New Roman" w:hAnsi="Times New Roman" w:cs="Times New Roman"/>
        </w:rPr>
        <w:t>Department of Information Technology and Management.</w:t>
      </w:r>
    </w:p>
    <w:p w14:paraId="1D6EE9BE" w14:textId="77777777" w:rsidR="00101CD6" w:rsidRPr="006E661B" w:rsidRDefault="00101CD6" w:rsidP="00101CD6">
      <w:pPr>
        <w:rPr>
          <w:rFonts w:ascii="Times New Roman" w:hAnsi="Times New Roman" w:cs="Times New Roman"/>
        </w:rPr>
      </w:pPr>
      <w:r w:rsidRPr="006E661B">
        <w:rPr>
          <w:rFonts w:ascii="Times New Roman" w:hAnsi="Times New Roman" w:cs="Times New Roman"/>
        </w:rPr>
        <w:tab/>
      </w:r>
      <w:r w:rsidRPr="006E661B">
        <w:rPr>
          <w:rFonts w:ascii="Times New Roman" w:hAnsi="Times New Roman" w:cs="Times New Roman"/>
        </w:rPr>
        <w:tab/>
      </w:r>
      <w:r w:rsidRPr="006E661B">
        <w:rPr>
          <w:rFonts w:ascii="Times New Roman" w:hAnsi="Times New Roman" w:cs="Times New Roman"/>
        </w:rPr>
        <w:tab/>
        <w:t>Illinois Institute of Technology</w:t>
      </w:r>
    </w:p>
    <w:p w14:paraId="01FD1FCB" w14:textId="77777777" w:rsidR="00C437F9" w:rsidRPr="006E661B" w:rsidRDefault="00C437F9" w:rsidP="00101CD6">
      <w:pPr>
        <w:rPr>
          <w:rFonts w:ascii="Times New Roman" w:hAnsi="Times New Roman" w:cs="Times New Roman"/>
        </w:rPr>
      </w:pPr>
    </w:p>
    <w:p w14:paraId="34880AD2" w14:textId="77777777" w:rsidR="00C437F9" w:rsidRPr="006E661B" w:rsidRDefault="00C437F9" w:rsidP="00101CD6">
      <w:pPr>
        <w:rPr>
          <w:rFonts w:ascii="Times New Roman" w:hAnsi="Times New Roman" w:cs="Times New Roman"/>
        </w:rPr>
      </w:pPr>
    </w:p>
    <w:p w14:paraId="6213EFEE" w14:textId="77777777" w:rsidR="00C437F9" w:rsidRPr="006E661B" w:rsidRDefault="00C437F9" w:rsidP="00101CD6">
      <w:pPr>
        <w:rPr>
          <w:rFonts w:ascii="Times New Roman" w:hAnsi="Times New Roman" w:cs="Times New Roman"/>
        </w:rPr>
      </w:pPr>
    </w:p>
    <w:p w14:paraId="31E86EE7" w14:textId="77777777" w:rsidR="00C437F9" w:rsidRPr="006E661B" w:rsidRDefault="00C437F9" w:rsidP="00101CD6">
      <w:pPr>
        <w:rPr>
          <w:rFonts w:ascii="Times New Roman" w:hAnsi="Times New Roman" w:cs="Times New Roman"/>
        </w:rPr>
      </w:pPr>
    </w:p>
    <w:p w14:paraId="3CF36DE8" w14:textId="77777777" w:rsidR="00C437F9" w:rsidRPr="006E661B" w:rsidRDefault="00C437F9" w:rsidP="00101CD6">
      <w:pPr>
        <w:rPr>
          <w:rFonts w:ascii="Times New Roman" w:hAnsi="Times New Roman" w:cs="Times New Roman"/>
        </w:rPr>
      </w:pPr>
    </w:p>
    <w:p w14:paraId="61CC3CE3" w14:textId="77777777" w:rsidR="00C437F9" w:rsidRPr="006E661B" w:rsidRDefault="00C437F9" w:rsidP="00101CD6">
      <w:pPr>
        <w:rPr>
          <w:rFonts w:ascii="Times New Roman" w:hAnsi="Times New Roman" w:cs="Times New Roman"/>
        </w:rPr>
      </w:pPr>
    </w:p>
    <w:p w14:paraId="4309CDC1" w14:textId="77777777" w:rsidR="006144D1" w:rsidRPr="006E661B" w:rsidRDefault="006144D1">
      <w:pPr>
        <w:rPr>
          <w:rFonts w:ascii="Times New Roman" w:hAnsi="Times New Roman" w:cs="Times New Roman"/>
        </w:rPr>
      </w:pPr>
    </w:p>
    <w:p w14:paraId="6A2733A3" w14:textId="77777777" w:rsidR="006144D1" w:rsidRPr="006E661B" w:rsidRDefault="002444BC">
      <w:pPr>
        <w:rPr>
          <w:rFonts w:ascii="Times New Roman" w:hAnsi="Times New Roman" w:cs="Times New Roman"/>
        </w:rPr>
      </w:pPr>
      <w:r w:rsidRPr="006E661B">
        <w:rPr>
          <w:rFonts w:ascii="Times New Roman" w:hAnsi="Times New Roman" w:cs="Times New Roman"/>
        </w:rPr>
        <w:br w:type="page"/>
      </w:r>
    </w:p>
    <w:sdt>
      <w:sdtPr>
        <w:rPr>
          <w:rFonts w:ascii="Times New Roman" w:eastAsiaTheme="minorEastAsia" w:hAnsi="Times New Roman" w:cs="Times New Roman"/>
          <w:kern w:val="24"/>
          <w:szCs w:val="24"/>
          <w:lang w:eastAsia="ja-JP"/>
        </w:rPr>
        <w:id w:val="-2069870525"/>
        <w:docPartObj>
          <w:docPartGallery w:val="Table of Contents"/>
          <w:docPartUnique/>
        </w:docPartObj>
      </w:sdtPr>
      <w:sdtEndPr>
        <w:rPr>
          <w:b/>
          <w:bCs/>
          <w:noProof/>
        </w:rPr>
      </w:sdtEndPr>
      <w:sdtContent>
        <w:p w14:paraId="7CF4DBD6" w14:textId="77777777" w:rsidR="006144D1" w:rsidRPr="006E661B" w:rsidRDefault="002444BC">
          <w:pPr>
            <w:pStyle w:val="TOCHeading"/>
            <w:rPr>
              <w:rFonts w:ascii="Times New Roman" w:hAnsi="Times New Roman" w:cs="Times New Roman"/>
              <w:szCs w:val="24"/>
            </w:rPr>
          </w:pPr>
          <w:r w:rsidRPr="006E661B">
            <w:rPr>
              <w:rFonts w:ascii="Times New Roman" w:hAnsi="Times New Roman" w:cs="Times New Roman"/>
              <w:szCs w:val="24"/>
            </w:rPr>
            <w:t>Table of Contents</w:t>
          </w:r>
        </w:p>
        <w:p w14:paraId="50F2167E" w14:textId="3FCF96F4" w:rsidR="00EE04C5" w:rsidRPr="006E661B" w:rsidRDefault="002444BC" w:rsidP="00EE04C5">
          <w:pPr>
            <w:pStyle w:val="TOC1"/>
            <w:tabs>
              <w:tab w:val="right" w:leader="dot" w:pos="9350"/>
            </w:tabs>
            <w:ind w:firstLine="0"/>
            <w:rPr>
              <w:rStyle w:val="Hyperlink"/>
              <w:rFonts w:ascii="Times New Roman" w:hAnsi="Times New Roman" w:cs="Times New Roman"/>
              <w:noProof/>
            </w:rPr>
          </w:pPr>
          <w:r w:rsidRPr="006E661B">
            <w:rPr>
              <w:rFonts w:ascii="Times New Roman" w:hAnsi="Times New Roman" w:cs="Times New Roman"/>
            </w:rPr>
            <w:fldChar w:fldCharType="begin"/>
          </w:r>
          <w:r w:rsidRPr="006E661B">
            <w:rPr>
              <w:rFonts w:ascii="Times New Roman" w:hAnsi="Times New Roman" w:cs="Times New Roman"/>
            </w:rPr>
            <w:instrText xml:space="preserve"> TOC \o "1-3" \h \z \u </w:instrText>
          </w:r>
          <w:r w:rsidRPr="006E661B">
            <w:rPr>
              <w:rFonts w:ascii="Times New Roman" w:hAnsi="Times New Roman" w:cs="Times New Roman"/>
            </w:rPr>
            <w:fldChar w:fldCharType="separate"/>
          </w:r>
          <w:hyperlink w:anchor="_Toc474506073" w:history="1">
            <w:r w:rsidR="00EE04C5" w:rsidRPr="006E661B">
              <w:rPr>
                <w:rStyle w:val="Hyperlink"/>
                <w:rFonts w:ascii="Times New Roman" w:hAnsi="Times New Roman" w:cs="Times New Roman"/>
                <w:noProof/>
              </w:rPr>
              <w:t>Abstract…………………………………………………………………………………...</w:t>
            </w:r>
            <w:r w:rsidR="00EE04C5" w:rsidRPr="006E661B">
              <w:rPr>
                <w:rFonts w:ascii="Times New Roman" w:hAnsi="Times New Roman" w:cs="Times New Roman"/>
                <w:noProof/>
                <w:webHidden/>
              </w:rPr>
              <w:fldChar w:fldCharType="begin"/>
            </w:r>
            <w:r w:rsidR="00EE04C5" w:rsidRPr="006E661B">
              <w:rPr>
                <w:rFonts w:ascii="Times New Roman" w:hAnsi="Times New Roman" w:cs="Times New Roman"/>
                <w:noProof/>
                <w:webHidden/>
              </w:rPr>
              <w:instrText xml:space="preserve"> PAGEREF _Toc474506073 \h </w:instrText>
            </w:r>
            <w:r w:rsidR="00EE04C5" w:rsidRPr="006E661B">
              <w:rPr>
                <w:rFonts w:ascii="Times New Roman" w:hAnsi="Times New Roman" w:cs="Times New Roman"/>
                <w:noProof/>
                <w:webHidden/>
              </w:rPr>
            </w:r>
            <w:r w:rsidR="00EE04C5" w:rsidRPr="006E661B">
              <w:rPr>
                <w:rFonts w:ascii="Times New Roman" w:hAnsi="Times New Roman" w:cs="Times New Roman"/>
                <w:noProof/>
                <w:webHidden/>
              </w:rPr>
              <w:fldChar w:fldCharType="separate"/>
            </w:r>
            <w:r w:rsidR="00EE04C5" w:rsidRPr="006E661B">
              <w:rPr>
                <w:rFonts w:ascii="Times New Roman" w:hAnsi="Times New Roman" w:cs="Times New Roman"/>
                <w:noProof/>
                <w:webHidden/>
              </w:rPr>
              <w:t>3</w:t>
            </w:r>
            <w:r w:rsidR="00EE04C5" w:rsidRPr="006E661B">
              <w:rPr>
                <w:rFonts w:ascii="Times New Roman" w:hAnsi="Times New Roman" w:cs="Times New Roman"/>
                <w:noProof/>
                <w:webHidden/>
              </w:rPr>
              <w:fldChar w:fldCharType="end"/>
            </w:r>
          </w:hyperlink>
        </w:p>
        <w:p w14:paraId="12455866" w14:textId="287C337A" w:rsidR="00EE04C5" w:rsidRPr="006E661B" w:rsidRDefault="00EE04C5" w:rsidP="00EE04C5">
          <w:pPr>
            <w:ind w:firstLine="0"/>
            <w:rPr>
              <w:rFonts w:ascii="Times New Roman" w:hAnsi="Times New Roman" w:cs="Times New Roman"/>
              <w:noProof/>
            </w:rPr>
          </w:pPr>
          <w:r w:rsidRPr="006E661B">
            <w:rPr>
              <w:rFonts w:ascii="Times New Roman" w:hAnsi="Times New Roman" w:cs="Times New Roman"/>
              <w:noProof/>
            </w:rPr>
            <w:t>Introduction……………………………………………………………………………….4</w:t>
          </w:r>
        </w:p>
        <w:p w14:paraId="1FD262B4" w14:textId="354162E8" w:rsidR="00EE04C5" w:rsidRPr="006E661B" w:rsidRDefault="00EE04C5" w:rsidP="00EE04C5">
          <w:pPr>
            <w:ind w:firstLine="0"/>
            <w:rPr>
              <w:rFonts w:ascii="Times New Roman" w:hAnsi="Times New Roman" w:cs="Times New Roman"/>
              <w:noProof/>
            </w:rPr>
          </w:pPr>
          <w:r w:rsidRPr="006E661B">
            <w:rPr>
              <w:rFonts w:ascii="Times New Roman" w:hAnsi="Times New Roman" w:cs="Times New Roman"/>
              <w:noProof/>
            </w:rPr>
            <w:t>MapReduce A Giant Step Backwards……………………………………………………..5</w:t>
          </w:r>
        </w:p>
        <w:p w14:paraId="225595CD" w14:textId="5E3F1625" w:rsidR="00EE04C5" w:rsidRPr="006E661B" w:rsidRDefault="00EE04C5" w:rsidP="00EE04C5">
          <w:pPr>
            <w:ind w:firstLine="0"/>
            <w:rPr>
              <w:rFonts w:ascii="Times New Roman" w:eastAsia="Times New Roman" w:hAnsi="Times New Roman" w:cs="Times New Roman"/>
              <w:iCs/>
              <w:noProof/>
              <w:color w:val="000000"/>
            </w:rPr>
          </w:pPr>
          <w:r w:rsidRPr="006E661B">
            <w:rPr>
              <w:rFonts w:ascii="Times New Roman" w:eastAsia="Times New Roman" w:hAnsi="Times New Roman" w:cs="Times New Roman"/>
              <w:iCs/>
              <w:noProof/>
              <w:color w:val="000000"/>
            </w:rPr>
            <w:t>Databases are hammers and MapReduce is a screwdriver………………………………..8</w:t>
          </w:r>
        </w:p>
        <w:p w14:paraId="238D67E0" w14:textId="4FEC00FC" w:rsidR="00EE04C5" w:rsidRPr="006E661B" w:rsidRDefault="00B93E6D" w:rsidP="00EE04C5">
          <w:pPr>
            <w:ind w:firstLine="0"/>
            <w:rPr>
              <w:rFonts w:ascii="Times New Roman" w:eastAsia="Times New Roman" w:hAnsi="Times New Roman" w:cs="Times New Roman"/>
              <w:iCs/>
              <w:noProof/>
              <w:color w:val="000000"/>
            </w:rPr>
          </w:pPr>
          <w:r>
            <w:rPr>
              <w:rFonts w:ascii="Times New Roman" w:eastAsia="Times New Roman" w:hAnsi="Times New Roman" w:cs="Times New Roman"/>
              <w:iCs/>
              <w:noProof/>
              <w:color w:val="000000"/>
            </w:rPr>
            <w:t>Discussion…………...</w:t>
          </w:r>
          <w:r w:rsidR="00EE04C5" w:rsidRPr="006E661B">
            <w:rPr>
              <w:rFonts w:ascii="Times New Roman" w:eastAsia="Times New Roman" w:hAnsi="Times New Roman" w:cs="Times New Roman"/>
              <w:iCs/>
              <w:noProof/>
              <w:color w:val="000000"/>
            </w:rPr>
            <w:t>…………………………………………………………………...10</w:t>
          </w:r>
        </w:p>
        <w:p w14:paraId="2005129C" w14:textId="634BC085" w:rsidR="00EE04C5" w:rsidRPr="006E661B" w:rsidRDefault="00EE04C5" w:rsidP="00EE04C5">
          <w:pPr>
            <w:ind w:firstLine="0"/>
            <w:rPr>
              <w:rFonts w:ascii="Times New Roman" w:eastAsia="Times New Roman" w:hAnsi="Times New Roman" w:cs="Times New Roman"/>
              <w:iCs/>
              <w:noProof/>
              <w:color w:val="000000"/>
            </w:rPr>
          </w:pPr>
          <w:r w:rsidRPr="006E661B">
            <w:rPr>
              <w:rFonts w:ascii="Times New Roman" w:eastAsia="Times New Roman" w:hAnsi="Times New Roman" w:cs="Times New Roman"/>
              <w:iCs/>
              <w:noProof/>
              <w:color w:val="000000"/>
            </w:rPr>
            <w:t>Conclusion……………………………………………………………………………….12</w:t>
          </w:r>
        </w:p>
        <w:p w14:paraId="22A466E4" w14:textId="7A35320C" w:rsidR="00EE04C5" w:rsidRPr="006E661B" w:rsidRDefault="00EE04C5" w:rsidP="00EE04C5">
          <w:pPr>
            <w:ind w:firstLine="0"/>
            <w:rPr>
              <w:rFonts w:ascii="Times New Roman" w:eastAsia="Times New Roman" w:hAnsi="Times New Roman" w:cs="Times New Roman"/>
              <w:iCs/>
              <w:noProof/>
              <w:color w:val="000000"/>
            </w:rPr>
          </w:pPr>
          <w:r w:rsidRPr="006E661B">
            <w:rPr>
              <w:rFonts w:ascii="Times New Roman" w:eastAsia="Times New Roman" w:hAnsi="Times New Roman" w:cs="Times New Roman"/>
              <w:iCs/>
              <w:noProof/>
              <w:color w:val="000000"/>
            </w:rPr>
            <w:t>References………………………………………………………………………………..13</w:t>
          </w:r>
        </w:p>
        <w:p w14:paraId="6E3F7A7F" w14:textId="77777777" w:rsidR="00EE04C5" w:rsidRPr="006E661B" w:rsidRDefault="00EE04C5" w:rsidP="00EE04C5">
          <w:pPr>
            <w:rPr>
              <w:rFonts w:ascii="Times New Roman" w:hAnsi="Times New Roman" w:cs="Times New Roman"/>
              <w:noProof/>
            </w:rPr>
          </w:pPr>
        </w:p>
        <w:p w14:paraId="5355577C" w14:textId="77777777" w:rsidR="00EE04C5" w:rsidRPr="006E661B" w:rsidRDefault="00EE04C5" w:rsidP="00EE04C5">
          <w:pPr>
            <w:rPr>
              <w:rFonts w:ascii="Times New Roman" w:hAnsi="Times New Roman" w:cs="Times New Roman"/>
              <w:noProof/>
            </w:rPr>
          </w:pPr>
        </w:p>
        <w:p w14:paraId="095D0086" w14:textId="77777777" w:rsidR="00EE04C5" w:rsidRPr="006E661B" w:rsidRDefault="00EE04C5" w:rsidP="00EE04C5">
          <w:pPr>
            <w:rPr>
              <w:rFonts w:ascii="Times New Roman" w:hAnsi="Times New Roman" w:cs="Times New Roman"/>
              <w:noProof/>
            </w:rPr>
          </w:pPr>
        </w:p>
        <w:p w14:paraId="2E0AADE4" w14:textId="77777777" w:rsidR="006144D1" w:rsidRPr="006E661B" w:rsidRDefault="002444BC">
          <w:pPr>
            <w:ind w:firstLine="0"/>
            <w:rPr>
              <w:rFonts w:ascii="Times New Roman" w:hAnsi="Times New Roman" w:cs="Times New Roman"/>
            </w:rPr>
          </w:pPr>
          <w:r w:rsidRPr="006E661B">
            <w:rPr>
              <w:rFonts w:ascii="Times New Roman" w:hAnsi="Times New Roman" w:cs="Times New Roman"/>
              <w:b/>
              <w:bCs/>
              <w:noProof/>
            </w:rPr>
            <w:fldChar w:fldCharType="end"/>
          </w:r>
        </w:p>
      </w:sdtContent>
    </w:sdt>
    <w:p w14:paraId="6ABDE1C9" w14:textId="77777777" w:rsidR="006144D1" w:rsidRPr="006E661B" w:rsidRDefault="002444BC">
      <w:pPr>
        <w:pStyle w:val="SectionTitle"/>
        <w:rPr>
          <w:rFonts w:ascii="Times New Roman" w:hAnsi="Times New Roman" w:cs="Times New Roman"/>
        </w:rPr>
      </w:pPr>
      <w:bookmarkStart w:id="0" w:name="_Toc474506073"/>
      <w:r w:rsidRPr="006E661B">
        <w:rPr>
          <w:rFonts w:ascii="Times New Roman" w:hAnsi="Times New Roman" w:cs="Times New Roman"/>
        </w:rPr>
        <w:lastRenderedPageBreak/>
        <w:t>Abstract</w:t>
      </w:r>
      <w:bookmarkEnd w:id="0"/>
    </w:p>
    <w:p w14:paraId="118BD3AF" w14:textId="0C2DAC75" w:rsidR="006144D1" w:rsidRPr="006E661B" w:rsidRDefault="00101CD6" w:rsidP="00FA56C3">
      <w:pPr>
        <w:widowControl w:val="0"/>
        <w:autoSpaceDE w:val="0"/>
        <w:autoSpaceDN w:val="0"/>
        <w:adjustRightInd w:val="0"/>
        <w:ind w:firstLine="0"/>
        <w:rPr>
          <w:rFonts w:ascii="Times New Roman" w:hAnsi="Times New Roman" w:cs="Times New Roman"/>
        </w:rPr>
      </w:pPr>
      <w:r w:rsidRPr="006E661B">
        <w:rPr>
          <w:rFonts w:ascii="Times New Roman" w:hAnsi="Times New Roman" w:cs="Times New Roman"/>
        </w:rPr>
        <w:t>This article is an attempt to provide an overview on the concept of MapReduce in comparison with Relation Database explained by authors David</w:t>
      </w:r>
      <w:r w:rsidRPr="006E661B">
        <w:rPr>
          <w:rFonts w:ascii="Times New Roman" w:eastAsia="Times New Roman" w:hAnsi="Times New Roman" w:cs="Times New Roman"/>
          <w:iCs/>
          <w:color w:val="000000"/>
        </w:rPr>
        <w:t xml:space="preserve"> J. DeWitt, Michael Stonebraker</w:t>
      </w:r>
      <w:r w:rsidRPr="006E661B">
        <w:rPr>
          <w:rFonts w:ascii="Times New Roman" w:hAnsi="Times New Roman" w:cs="Times New Roman"/>
        </w:rPr>
        <w:t xml:space="preserve"> and </w:t>
      </w:r>
      <w:r w:rsidRPr="006E661B">
        <w:rPr>
          <w:rFonts w:ascii="Times New Roman" w:eastAsia="Times New Roman" w:hAnsi="Times New Roman" w:cs="Times New Roman"/>
          <w:iCs/>
          <w:color w:val="000000"/>
        </w:rPr>
        <w:t>Mark C. Chu-Carrol</w:t>
      </w:r>
      <w:r w:rsidRPr="006E661B">
        <w:rPr>
          <w:rFonts w:ascii="Times New Roman" w:hAnsi="Times New Roman" w:cs="Times New Roman"/>
        </w:rPr>
        <w:t>. To start with the brief understanding of what MapReduce is, followed by the discussion of the drawbacks of MapReduce are over DBMS are explained by David</w:t>
      </w:r>
      <w:r w:rsidRPr="006E661B">
        <w:rPr>
          <w:rFonts w:ascii="Times New Roman" w:eastAsia="Times New Roman" w:hAnsi="Times New Roman" w:cs="Times New Roman"/>
          <w:iCs/>
          <w:color w:val="000000"/>
        </w:rPr>
        <w:t xml:space="preserve"> J. DeWitt and Michael Stonebraker. But, with the </w:t>
      </w:r>
      <w:r w:rsidRPr="006E661B">
        <w:rPr>
          <w:rFonts w:ascii="Times New Roman" w:hAnsi="Times New Roman" w:cs="Times New Roman"/>
        </w:rPr>
        <w:t xml:space="preserve">support of existing literature review and his personal experience on </w:t>
      </w:r>
      <w:r w:rsidR="00402401" w:rsidRPr="006E661B">
        <w:rPr>
          <w:rFonts w:ascii="Times New Roman" w:hAnsi="Times New Roman" w:cs="Times New Roman"/>
        </w:rPr>
        <w:t>MapReduce</w:t>
      </w:r>
      <w:r w:rsidRPr="006E661B">
        <w:rPr>
          <w:rFonts w:ascii="Times New Roman" w:hAnsi="Times New Roman" w:cs="Times New Roman"/>
        </w:rPr>
        <w:t xml:space="preserve">, author </w:t>
      </w:r>
      <w:r w:rsidRPr="006E661B">
        <w:rPr>
          <w:rFonts w:ascii="Times New Roman" w:eastAsia="Times New Roman" w:hAnsi="Times New Roman" w:cs="Times New Roman"/>
          <w:iCs/>
          <w:color w:val="000000"/>
        </w:rPr>
        <w:t>Mark C. Chu-</w:t>
      </w:r>
      <w:r w:rsidR="007932E8" w:rsidRPr="006E661B">
        <w:rPr>
          <w:rFonts w:ascii="Times New Roman" w:eastAsia="Times New Roman" w:hAnsi="Times New Roman" w:cs="Times New Roman"/>
          <w:iCs/>
          <w:color w:val="000000"/>
        </w:rPr>
        <w:t>Carrol</w:t>
      </w:r>
      <w:r w:rsidR="007932E8" w:rsidRPr="006E661B">
        <w:rPr>
          <w:rFonts w:ascii="Times New Roman" w:hAnsi="Times New Roman" w:cs="Times New Roman"/>
        </w:rPr>
        <w:t xml:space="preserve"> represents</w:t>
      </w:r>
      <w:r w:rsidRPr="006E661B">
        <w:rPr>
          <w:rFonts w:ascii="Times New Roman" w:hAnsi="Times New Roman" w:cs="Times New Roman"/>
        </w:rPr>
        <w:t xml:space="preserve"> his ideas about the MapReduce. Finally, in the conclusion the author’s viewpoint on MapReduce is presented with examples</w:t>
      </w:r>
      <w:r w:rsidR="007932E8" w:rsidRPr="006E661B">
        <w:rPr>
          <w:rFonts w:ascii="Times New Roman" w:hAnsi="Times New Roman" w:cs="Times New Roman"/>
        </w:rPr>
        <w:t>.</w:t>
      </w:r>
    </w:p>
    <w:p w14:paraId="3C44971F" w14:textId="7306F251" w:rsidR="006144D1" w:rsidRPr="006E661B" w:rsidRDefault="002444BC" w:rsidP="00FA56C3">
      <w:pPr>
        <w:tabs>
          <w:tab w:val="center" w:pos="4680"/>
        </w:tabs>
        <w:ind w:firstLine="0"/>
        <w:rPr>
          <w:rFonts w:ascii="Times New Roman" w:hAnsi="Times New Roman" w:cs="Times New Roman"/>
        </w:rPr>
      </w:pPr>
      <w:r w:rsidRPr="006E661B">
        <w:rPr>
          <w:rStyle w:val="Emphasis"/>
          <w:rFonts w:ascii="Times New Roman" w:hAnsi="Times New Roman" w:cs="Times New Roman"/>
        </w:rPr>
        <w:t>Keywords</w:t>
      </w:r>
      <w:r w:rsidRPr="006E661B">
        <w:rPr>
          <w:rFonts w:ascii="Times New Roman" w:hAnsi="Times New Roman" w:cs="Times New Roman"/>
        </w:rPr>
        <w:t xml:space="preserve">:  </w:t>
      </w:r>
      <w:r w:rsidR="00661AA3" w:rsidRPr="006E661B">
        <w:rPr>
          <w:rFonts w:ascii="Times New Roman" w:hAnsi="Times New Roman" w:cs="Times New Roman"/>
        </w:rPr>
        <w:t xml:space="preserve">MR- </w:t>
      </w:r>
      <w:r w:rsidR="009F5F66" w:rsidRPr="006E661B">
        <w:rPr>
          <w:rFonts w:ascii="Times New Roman" w:hAnsi="Times New Roman" w:cs="Times New Roman"/>
        </w:rPr>
        <w:t>MapReduce, DB</w:t>
      </w:r>
      <w:r w:rsidR="00AC17B6" w:rsidRPr="006E661B">
        <w:rPr>
          <w:rFonts w:ascii="Times New Roman" w:hAnsi="Times New Roman" w:cs="Times New Roman"/>
        </w:rPr>
        <w:t>MS</w:t>
      </w:r>
      <w:r w:rsidR="00CC0EA7" w:rsidRPr="006E661B">
        <w:rPr>
          <w:rFonts w:ascii="Times New Roman" w:hAnsi="Times New Roman" w:cs="Times New Roman"/>
        </w:rPr>
        <w:t>-Database</w:t>
      </w:r>
      <w:r w:rsidR="00AC17B6" w:rsidRPr="006E661B">
        <w:rPr>
          <w:rFonts w:ascii="Times New Roman" w:hAnsi="Times New Roman" w:cs="Times New Roman"/>
        </w:rPr>
        <w:t xml:space="preserve"> Management System</w:t>
      </w:r>
      <w:r w:rsidR="00C05FC2" w:rsidRPr="006E661B">
        <w:rPr>
          <w:rFonts w:ascii="Times New Roman" w:hAnsi="Times New Roman" w:cs="Times New Roman"/>
        </w:rPr>
        <w:t>.</w:t>
      </w:r>
    </w:p>
    <w:p w14:paraId="3ABEDF25" w14:textId="77777777" w:rsidR="007D268F" w:rsidRPr="006E661B" w:rsidRDefault="007D268F" w:rsidP="007D268F">
      <w:pPr>
        <w:tabs>
          <w:tab w:val="center" w:pos="4680"/>
        </w:tabs>
        <w:ind w:firstLine="0"/>
        <w:rPr>
          <w:rFonts w:ascii="Times New Roman" w:hAnsi="Times New Roman" w:cs="Times New Roman"/>
        </w:rPr>
      </w:pPr>
    </w:p>
    <w:p w14:paraId="1853F979" w14:textId="77777777" w:rsidR="007D268F" w:rsidRPr="006E661B" w:rsidRDefault="007D268F" w:rsidP="007D268F">
      <w:pPr>
        <w:tabs>
          <w:tab w:val="center" w:pos="4680"/>
        </w:tabs>
        <w:ind w:firstLine="0"/>
        <w:rPr>
          <w:rFonts w:ascii="Times New Roman" w:hAnsi="Times New Roman" w:cs="Times New Roman"/>
        </w:rPr>
      </w:pPr>
    </w:p>
    <w:p w14:paraId="68965692" w14:textId="77777777" w:rsidR="007D268F" w:rsidRPr="006E661B" w:rsidRDefault="007D268F" w:rsidP="007D268F">
      <w:pPr>
        <w:tabs>
          <w:tab w:val="center" w:pos="4680"/>
        </w:tabs>
        <w:ind w:firstLine="0"/>
        <w:rPr>
          <w:rFonts w:ascii="Times New Roman" w:hAnsi="Times New Roman" w:cs="Times New Roman"/>
        </w:rPr>
      </w:pPr>
    </w:p>
    <w:p w14:paraId="6A84010B" w14:textId="77777777" w:rsidR="007D268F" w:rsidRPr="006E661B" w:rsidRDefault="007D268F" w:rsidP="007D268F">
      <w:pPr>
        <w:tabs>
          <w:tab w:val="center" w:pos="4680"/>
        </w:tabs>
        <w:ind w:firstLine="0"/>
        <w:rPr>
          <w:rFonts w:ascii="Times New Roman" w:hAnsi="Times New Roman" w:cs="Times New Roman"/>
        </w:rPr>
      </w:pPr>
    </w:p>
    <w:p w14:paraId="6528F350" w14:textId="77777777" w:rsidR="007D268F" w:rsidRPr="006E661B" w:rsidRDefault="007D268F" w:rsidP="007D268F">
      <w:pPr>
        <w:tabs>
          <w:tab w:val="center" w:pos="4680"/>
        </w:tabs>
        <w:ind w:firstLine="0"/>
        <w:rPr>
          <w:rFonts w:ascii="Times New Roman" w:hAnsi="Times New Roman" w:cs="Times New Roman"/>
        </w:rPr>
      </w:pPr>
    </w:p>
    <w:p w14:paraId="6F0B289D" w14:textId="77777777" w:rsidR="007D268F" w:rsidRPr="006E661B" w:rsidRDefault="007D268F" w:rsidP="007D268F">
      <w:pPr>
        <w:tabs>
          <w:tab w:val="center" w:pos="4680"/>
        </w:tabs>
        <w:ind w:firstLine="0"/>
        <w:rPr>
          <w:rFonts w:ascii="Times New Roman" w:hAnsi="Times New Roman" w:cs="Times New Roman"/>
        </w:rPr>
      </w:pPr>
    </w:p>
    <w:p w14:paraId="1A220619" w14:textId="77777777" w:rsidR="007D268F" w:rsidRPr="006E661B" w:rsidRDefault="007D268F" w:rsidP="007D268F">
      <w:pPr>
        <w:tabs>
          <w:tab w:val="center" w:pos="4680"/>
        </w:tabs>
        <w:ind w:firstLine="0"/>
        <w:rPr>
          <w:rFonts w:ascii="Times New Roman" w:hAnsi="Times New Roman" w:cs="Times New Roman"/>
        </w:rPr>
      </w:pPr>
    </w:p>
    <w:p w14:paraId="2650B8B0" w14:textId="77777777" w:rsidR="007D268F" w:rsidRPr="006E661B" w:rsidRDefault="007D268F" w:rsidP="007D268F">
      <w:pPr>
        <w:tabs>
          <w:tab w:val="center" w:pos="4680"/>
        </w:tabs>
        <w:ind w:firstLine="0"/>
        <w:rPr>
          <w:rFonts w:ascii="Times New Roman" w:hAnsi="Times New Roman" w:cs="Times New Roman"/>
        </w:rPr>
      </w:pPr>
    </w:p>
    <w:p w14:paraId="01C9F5FB" w14:textId="77777777" w:rsidR="007D268F" w:rsidRPr="006E661B" w:rsidRDefault="007D268F" w:rsidP="007D268F">
      <w:pPr>
        <w:tabs>
          <w:tab w:val="center" w:pos="4680"/>
        </w:tabs>
        <w:ind w:firstLine="0"/>
        <w:rPr>
          <w:rFonts w:ascii="Times New Roman" w:hAnsi="Times New Roman" w:cs="Times New Roman"/>
        </w:rPr>
      </w:pPr>
    </w:p>
    <w:p w14:paraId="3BEE60F2" w14:textId="77777777" w:rsidR="007D268F" w:rsidRPr="006E661B" w:rsidRDefault="007D268F" w:rsidP="007D268F">
      <w:pPr>
        <w:tabs>
          <w:tab w:val="center" w:pos="4680"/>
        </w:tabs>
        <w:ind w:firstLine="0"/>
        <w:rPr>
          <w:rFonts w:ascii="Times New Roman" w:hAnsi="Times New Roman" w:cs="Times New Roman"/>
        </w:rPr>
      </w:pPr>
    </w:p>
    <w:p w14:paraId="4309F7B0" w14:textId="77777777" w:rsidR="007D268F" w:rsidRPr="006E661B" w:rsidRDefault="007D268F" w:rsidP="007D268F">
      <w:pPr>
        <w:tabs>
          <w:tab w:val="center" w:pos="4680"/>
        </w:tabs>
        <w:ind w:firstLine="0"/>
        <w:rPr>
          <w:rFonts w:ascii="Times New Roman" w:hAnsi="Times New Roman" w:cs="Times New Roman"/>
        </w:rPr>
      </w:pPr>
    </w:p>
    <w:p w14:paraId="706FE843" w14:textId="77777777" w:rsidR="007D268F" w:rsidRPr="006E661B" w:rsidRDefault="007D268F" w:rsidP="007D268F">
      <w:pPr>
        <w:tabs>
          <w:tab w:val="center" w:pos="4680"/>
        </w:tabs>
        <w:ind w:firstLine="0"/>
        <w:rPr>
          <w:rFonts w:ascii="Times New Roman" w:hAnsi="Times New Roman" w:cs="Times New Roman"/>
        </w:rPr>
      </w:pPr>
    </w:p>
    <w:p w14:paraId="102E3D91" w14:textId="77777777" w:rsidR="007D268F" w:rsidRPr="006E661B" w:rsidRDefault="007D268F" w:rsidP="007D268F">
      <w:pPr>
        <w:tabs>
          <w:tab w:val="center" w:pos="4680"/>
        </w:tabs>
        <w:ind w:firstLine="0"/>
        <w:rPr>
          <w:rFonts w:ascii="Times New Roman" w:hAnsi="Times New Roman" w:cs="Times New Roman"/>
        </w:rPr>
      </w:pPr>
    </w:p>
    <w:p w14:paraId="7D494A48" w14:textId="77777777" w:rsidR="00C26A75" w:rsidRPr="006E661B" w:rsidRDefault="00C26A75" w:rsidP="00C26A75">
      <w:pPr>
        <w:ind w:firstLine="0"/>
        <w:rPr>
          <w:rFonts w:ascii="Times New Roman" w:hAnsi="Times New Roman" w:cs="Times New Roman"/>
        </w:rPr>
      </w:pPr>
    </w:p>
    <w:p w14:paraId="03C8F310" w14:textId="2EE96F37" w:rsidR="007D268F" w:rsidRPr="006E661B" w:rsidRDefault="007D268F" w:rsidP="00C26A75">
      <w:pPr>
        <w:ind w:left="3600" w:firstLine="0"/>
        <w:jc w:val="both"/>
        <w:rPr>
          <w:rFonts w:ascii="Times New Roman" w:hAnsi="Times New Roman" w:cs="Times New Roman"/>
        </w:rPr>
      </w:pPr>
      <w:r w:rsidRPr="006E661B">
        <w:rPr>
          <w:rFonts w:ascii="Times New Roman" w:hAnsi="Times New Roman" w:cs="Times New Roman"/>
        </w:rPr>
        <w:t>Introduction</w:t>
      </w:r>
    </w:p>
    <w:p w14:paraId="4D38B6E9" w14:textId="74392B2D" w:rsidR="007D268F" w:rsidRPr="006E661B" w:rsidRDefault="007D268F" w:rsidP="00C26A75">
      <w:pPr>
        <w:ind w:firstLine="0"/>
        <w:rPr>
          <w:rFonts w:ascii="Times New Roman" w:eastAsia="Times New Roman" w:hAnsi="Times New Roman" w:cs="Times New Roman"/>
          <w:iCs/>
          <w:color w:val="000000"/>
        </w:rPr>
      </w:pPr>
      <w:r w:rsidRPr="006E661B">
        <w:rPr>
          <w:rFonts w:ascii="Times New Roman" w:hAnsi="Times New Roman" w:cs="Times New Roman"/>
        </w:rPr>
        <w:t>The word “MapReduce” is now extensively used in the todays IT world and having said that, it also happens to be the one of the major concepts in BIG DATA analysis. There have been many articles written on MapReduce but, in this concept paper we are mainly going to compare the ideas and experiences of authors David</w:t>
      </w:r>
      <w:r w:rsidRPr="006E661B">
        <w:rPr>
          <w:rFonts w:ascii="Times New Roman" w:eastAsia="Times New Roman" w:hAnsi="Times New Roman" w:cs="Times New Roman"/>
          <w:iCs/>
          <w:color w:val="000000"/>
        </w:rPr>
        <w:t xml:space="preserve"> J. DeWitt, Michael Stonebraker</w:t>
      </w:r>
      <w:r w:rsidRPr="006E661B">
        <w:rPr>
          <w:rFonts w:ascii="Times New Roman" w:hAnsi="Times New Roman" w:cs="Times New Roman"/>
        </w:rPr>
        <w:t xml:space="preserve"> and </w:t>
      </w:r>
      <w:r w:rsidRPr="006E661B">
        <w:rPr>
          <w:rFonts w:ascii="Times New Roman" w:eastAsia="Times New Roman" w:hAnsi="Times New Roman" w:cs="Times New Roman"/>
          <w:iCs/>
          <w:color w:val="000000"/>
        </w:rPr>
        <w:t xml:space="preserve">Mark C. Chu-Carrol who have completely different standpoint about MapReduce. According to </w:t>
      </w:r>
      <w:r w:rsidRPr="006E661B">
        <w:rPr>
          <w:rFonts w:ascii="Times New Roman" w:hAnsi="Times New Roman" w:cs="Times New Roman"/>
        </w:rPr>
        <w:t>David</w:t>
      </w:r>
      <w:r w:rsidRPr="006E661B">
        <w:rPr>
          <w:rFonts w:ascii="Times New Roman" w:eastAsia="Times New Roman" w:hAnsi="Times New Roman" w:cs="Times New Roman"/>
          <w:iCs/>
          <w:color w:val="000000"/>
        </w:rPr>
        <w:t xml:space="preserve"> J. DeWitt and Michael Stonebraker, MapReduce is a giant step backward and they explain their viewpoint based on their research and experiences. However, author Mark C. Chu-Carrol totally disagree with the statement and </w:t>
      </w:r>
      <w:r w:rsidR="0028584B" w:rsidRPr="006E661B">
        <w:rPr>
          <w:rFonts w:ascii="Times New Roman" w:eastAsia="Times New Roman" w:hAnsi="Times New Roman" w:cs="Times New Roman"/>
          <w:iCs/>
          <w:color w:val="000000"/>
        </w:rPr>
        <w:t>explains that D</w:t>
      </w:r>
      <w:r w:rsidRPr="006E661B">
        <w:rPr>
          <w:rFonts w:ascii="Times New Roman" w:eastAsia="Times New Roman" w:hAnsi="Times New Roman" w:cs="Times New Roman"/>
          <w:iCs/>
          <w:color w:val="000000"/>
        </w:rPr>
        <w:t>atabases are like hammer and MapReduce is like screwdriver</w:t>
      </w:r>
      <w:r w:rsidR="0028584B" w:rsidRPr="006E661B">
        <w:rPr>
          <w:rFonts w:ascii="Times New Roman" w:eastAsia="Times New Roman" w:hAnsi="Times New Roman" w:cs="Times New Roman"/>
          <w:iCs/>
          <w:color w:val="000000"/>
        </w:rPr>
        <w:t xml:space="preserve"> by giving his personal experiences to support his thoughts</w:t>
      </w:r>
      <w:r w:rsidRPr="006E661B">
        <w:rPr>
          <w:rFonts w:ascii="Times New Roman" w:eastAsia="Times New Roman" w:hAnsi="Times New Roman" w:cs="Times New Roman"/>
          <w:iCs/>
          <w:color w:val="000000"/>
        </w:rPr>
        <w:t>.</w:t>
      </w:r>
      <w:r w:rsidRPr="006E661B">
        <w:rPr>
          <w:rFonts w:ascii="Times New Roman" w:hAnsi="Times New Roman" w:cs="Times New Roman"/>
        </w:rPr>
        <w:t xml:space="preserve"> This paper will discuss the </w:t>
      </w:r>
      <w:r w:rsidRPr="006E661B">
        <w:rPr>
          <w:rFonts w:ascii="Times New Roman" w:eastAsia="Times New Roman" w:hAnsi="Times New Roman" w:cs="Times New Roman"/>
          <w:iCs/>
          <w:color w:val="000000"/>
        </w:rPr>
        <w:t xml:space="preserve">MapReduce </w:t>
      </w:r>
      <w:r w:rsidRPr="006E661B">
        <w:rPr>
          <w:rFonts w:ascii="Times New Roman" w:hAnsi="Times New Roman" w:cs="Times New Roman"/>
        </w:rPr>
        <w:t>concept from the viewpoint of both the authors and make a conclusion based on today’s analysis of MapReduce.</w:t>
      </w:r>
    </w:p>
    <w:p w14:paraId="13CDDF1D" w14:textId="77777777" w:rsidR="007D268F" w:rsidRPr="006E661B" w:rsidRDefault="007D268F" w:rsidP="007D268F">
      <w:pPr>
        <w:pStyle w:val="Heading1"/>
        <w:shd w:val="clear" w:color="auto" w:fill="FFFFFF"/>
        <w:textAlignment w:val="baseline"/>
        <w:rPr>
          <w:rFonts w:ascii="Times New Roman" w:eastAsia="Times New Roman" w:hAnsi="Times New Roman" w:cs="Times New Roman"/>
          <w:b w:val="0"/>
          <w:color w:val="333333"/>
        </w:rPr>
      </w:pPr>
    </w:p>
    <w:sdt>
      <w:sdtPr>
        <w:rPr>
          <w:rFonts w:ascii="Times New Roman" w:eastAsiaTheme="majorEastAsia" w:hAnsi="Times New Roman" w:cs="Times New Roman"/>
          <w:color w:val="000000" w:themeColor="text1"/>
        </w:rPr>
        <w:id w:val="-573587230"/>
        <w:bibliography/>
      </w:sdtPr>
      <w:sdtEndPr>
        <w:rPr>
          <w:rFonts w:eastAsiaTheme="minorEastAsia"/>
        </w:rPr>
      </w:sdtEndPr>
      <w:sdtContent>
        <w:p w14:paraId="5E9EFCE8" w14:textId="77777777" w:rsidR="007D268F" w:rsidRPr="006E661B" w:rsidRDefault="007D268F" w:rsidP="007D268F">
          <w:pPr>
            <w:jc w:val="center"/>
            <w:rPr>
              <w:rFonts w:ascii="Times New Roman" w:hAnsi="Times New Roman" w:cs="Times New Roman"/>
              <w:color w:val="000000" w:themeColor="text1"/>
            </w:rPr>
          </w:pPr>
        </w:p>
        <w:p w14:paraId="3B55BD13" w14:textId="77777777" w:rsidR="007D268F" w:rsidRPr="006E661B" w:rsidRDefault="007D268F" w:rsidP="007D268F">
          <w:pPr>
            <w:jc w:val="center"/>
            <w:rPr>
              <w:rFonts w:ascii="Times New Roman" w:hAnsi="Times New Roman" w:cs="Times New Roman"/>
              <w:color w:val="000000" w:themeColor="text1"/>
            </w:rPr>
          </w:pPr>
        </w:p>
        <w:p w14:paraId="634345B6" w14:textId="77777777" w:rsidR="007D268F" w:rsidRPr="006E661B" w:rsidRDefault="007D268F" w:rsidP="007D268F">
          <w:pPr>
            <w:jc w:val="center"/>
            <w:rPr>
              <w:rFonts w:ascii="Times New Roman" w:hAnsi="Times New Roman" w:cs="Times New Roman"/>
              <w:color w:val="000000" w:themeColor="text1"/>
            </w:rPr>
          </w:pPr>
        </w:p>
        <w:p w14:paraId="26D63FB8" w14:textId="77777777" w:rsidR="007D268F" w:rsidRPr="006E661B" w:rsidRDefault="007D268F" w:rsidP="007D268F">
          <w:pPr>
            <w:jc w:val="center"/>
            <w:rPr>
              <w:rFonts w:ascii="Times New Roman" w:hAnsi="Times New Roman" w:cs="Times New Roman"/>
              <w:color w:val="000000" w:themeColor="text1"/>
            </w:rPr>
          </w:pPr>
        </w:p>
        <w:p w14:paraId="04573F34" w14:textId="77777777" w:rsidR="007D268F" w:rsidRPr="006E661B" w:rsidRDefault="007D268F" w:rsidP="007D268F">
          <w:pPr>
            <w:jc w:val="center"/>
            <w:rPr>
              <w:rFonts w:ascii="Times New Roman" w:hAnsi="Times New Roman" w:cs="Times New Roman"/>
              <w:color w:val="000000" w:themeColor="text1"/>
            </w:rPr>
          </w:pPr>
        </w:p>
        <w:p w14:paraId="267F499C" w14:textId="77777777" w:rsidR="007D268F" w:rsidRPr="006E661B" w:rsidRDefault="007D268F" w:rsidP="007D268F">
          <w:pPr>
            <w:jc w:val="center"/>
            <w:rPr>
              <w:rFonts w:ascii="Times New Roman" w:hAnsi="Times New Roman" w:cs="Times New Roman"/>
              <w:b/>
              <w:color w:val="000000" w:themeColor="text1"/>
            </w:rPr>
          </w:pPr>
        </w:p>
        <w:p w14:paraId="7C37BD8F" w14:textId="77777777" w:rsidR="007D268F" w:rsidRPr="006E661B" w:rsidRDefault="007D268F" w:rsidP="007D268F">
          <w:pPr>
            <w:jc w:val="center"/>
            <w:rPr>
              <w:rFonts w:ascii="Times New Roman" w:hAnsi="Times New Roman" w:cs="Times New Roman"/>
              <w:b/>
              <w:color w:val="000000" w:themeColor="text1"/>
            </w:rPr>
          </w:pPr>
        </w:p>
        <w:p w14:paraId="017019A1" w14:textId="77777777" w:rsidR="007D268F" w:rsidRPr="006E661B" w:rsidRDefault="007D268F" w:rsidP="007D268F">
          <w:pPr>
            <w:jc w:val="center"/>
            <w:rPr>
              <w:rFonts w:ascii="Times New Roman" w:hAnsi="Times New Roman" w:cs="Times New Roman"/>
              <w:b/>
              <w:color w:val="000000" w:themeColor="text1"/>
            </w:rPr>
          </w:pPr>
        </w:p>
        <w:p w14:paraId="5E8B819B" w14:textId="77777777" w:rsidR="00D61D6F" w:rsidRPr="006E661B" w:rsidRDefault="00D61D6F" w:rsidP="00D61D6F">
          <w:pPr>
            <w:ind w:firstLine="0"/>
            <w:rPr>
              <w:rFonts w:ascii="Times New Roman" w:hAnsi="Times New Roman" w:cs="Times New Roman"/>
              <w:b/>
              <w:color w:val="000000" w:themeColor="text1"/>
            </w:rPr>
          </w:pPr>
        </w:p>
        <w:p w14:paraId="632F4720" w14:textId="5E18923D" w:rsidR="007D268F" w:rsidRPr="006E661B" w:rsidRDefault="007D268F" w:rsidP="00D61D6F">
          <w:pPr>
            <w:ind w:firstLine="0"/>
            <w:jc w:val="center"/>
            <w:rPr>
              <w:rFonts w:ascii="Times New Roman" w:hAnsi="Times New Roman" w:cs="Times New Roman"/>
              <w:color w:val="000000" w:themeColor="text1"/>
            </w:rPr>
          </w:pPr>
          <w:r w:rsidRPr="006E661B">
            <w:rPr>
              <w:rFonts w:ascii="Times New Roman" w:hAnsi="Times New Roman" w:cs="Times New Roman"/>
              <w:color w:val="000000" w:themeColor="text1"/>
            </w:rPr>
            <w:lastRenderedPageBreak/>
            <w:t>MapReduce</w:t>
          </w:r>
          <w:r w:rsidR="00C437F9" w:rsidRPr="006E661B">
            <w:rPr>
              <w:rFonts w:ascii="Times New Roman" w:hAnsi="Times New Roman" w:cs="Times New Roman"/>
              <w:color w:val="000000" w:themeColor="text1"/>
            </w:rPr>
            <w:t xml:space="preserve"> </w:t>
          </w:r>
          <w:r w:rsidR="005C449E" w:rsidRPr="006E661B">
            <w:rPr>
              <w:rFonts w:ascii="Times New Roman" w:hAnsi="Times New Roman" w:cs="Times New Roman"/>
              <w:color w:val="000000" w:themeColor="text1"/>
            </w:rPr>
            <w:t>A Major S</w:t>
          </w:r>
          <w:r w:rsidR="00C437F9" w:rsidRPr="006E661B">
            <w:rPr>
              <w:rFonts w:ascii="Times New Roman" w:hAnsi="Times New Roman" w:cs="Times New Roman"/>
              <w:color w:val="000000" w:themeColor="text1"/>
            </w:rPr>
            <w:t>tep</w:t>
          </w:r>
          <w:r w:rsidR="005C449E" w:rsidRPr="006E661B">
            <w:rPr>
              <w:rFonts w:ascii="Times New Roman" w:hAnsi="Times New Roman" w:cs="Times New Roman"/>
              <w:color w:val="000000" w:themeColor="text1"/>
            </w:rPr>
            <w:t xml:space="preserve"> B</w:t>
          </w:r>
          <w:r w:rsidR="00C437F9" w:rsidRPr="006E661B">
            <w:rPr>
              <w:rFonts w:ascii="Times New Roman" w:hAnsi="Times New Roman" w:cs="Times New Roman"/>
              <w:color w:val="000000" w:themeColor="text1"/>
            </w:rPr>
            <w:t>ackward</w:t>
          </w:r>
        </w:p>
        <w:p w14:paraId="7F089519" w14:textId="09952E00" w:rsidR="007D268F" w:rsidRPr="006E661B" w:rsidRDefault="007D268F" w:rsidP="008E1191">
          <w:pPr>
            <w:jc w:val="both"/>
            <w:rPr>
              <w:rFonts w:ascii="Times New Roman" w:eastAsia="Times New Roman" w:hAnsi="Times New Roman" w:cs="Times New Roman"/>
              <w:color w:val="000000" w:themeColor="text1"/>
            </w:rPr>
          </w:pPr>
          <w:r w:rsidRPr="006E661B">
            <w:rPr>
              <w:rFonts w:ascii="Times New Roman" w:hAnsi="Times New Roman" w:cs="Times New Roman"/>
              <w:color w:val="000000" w:themeColor="text1"/>
            </w:rPr>
            <w:t>In January 2008 author’s David</w:t>
          </w:r>
          <w:r w:rsidRPr="006E661B">
            <w:rPr>
              <w:rFonts w:ascii="Times New Roman" w:eastAsia="Times New Roman" w:hAnsi="Times New Roman" w:cs="Times New Roman"/>
              <w:iCs/>
              <w:color w:val="000000" w:themeColor="text1"/>
            </w:rPr>
            <w:t xml:space="preserve"> J. DeWitt and Michael Stonebraker being both educators and researchers</w:t>
          </w:r>
          <w:r w:rsidRPr="006E661B">
            <w:rPr>
              <w:rFonts w:ascii="Times New Roman" w:eastAsia="Times New Roman" w:hAnsi="Times New Roman" w:cs="Times New Roman"/>
              <w:i/>
              <w:iCs/>
              <w:color w:val="000000" w:themeColor="text1"/>
            </w:rPr>
            <w:t xml:space="preserve"> </w:t>
          </w:r>
          <w:r w:rsidR="009C75E6" w:rsidRPr="006E661B">
            <w:rPr>
              <w:rFonts w:ascii="Times New Roman" w:eastAsia="Times New Roman" w:hAnsi="Times New Roman" w:cs="Times New Roman"/>
              <w:iCs/>
              <w:color w:val="000000" w:themeColor="text1"/>
            </w:rPr>
            <w:t>made this</w:t>
          </w:r>
          <w:r w:rsidRPr="006E661B">
            <w:rPr>
              <w:rFonts w:ascii="Times New Roman" w:eastAsia="Times New Roman" w:hAnsi="Times New Roman" w:cs="Times New Roman"/>
              <w:iCs/>
              <w:color w:val="000000" w:themeColor="text1"/>
            </w:rPr>
            <w:t xml:space="preserve"> statement that “MapReduce is a major step backwards”. This was the time when cloud computing was just introduced and many people were not aware of this term</w:t>
          </w:r>
          <w:r w:rsidR="009C75E6" w:rsidRPr="006E661B">
            <w:rPr>
              <w:rFonts w:ascii="Times New Roman" w:eastAsia="Times New Roman" w:hAnsi="Times New Roman" w:cs="Times New Roman"/>
              <w:iCs/>
              <w:color w:val="000000" w:themeColor="text1"/>
            </w:rPr>
            <w:t xml:space="preserve"> MapReduce</w:t>
          </w:r>
          <w:r w:rsidRPr="006E661B">
            <w:rPr>
              <w:rFonts w:ascii="Times New Roman" w:eastAsia="Times New Roman" w:hAnsi="Times New Roman" w:cs="Times New Roman"/>
              <w:iCs/>
              <w:color w:val="000000" w:themeColor="text1"/>
            </w:rPr>
            <w:t>. The authors by their experience and knowledge said that MapReduce</w:t>
          </w:r>
          <w:r w:rsidRPr="006E661B">
            <w:rPr>
              <w:rFonts w:ascii="Times New Roman" w:eastAsia="Times New Roman" w:hAnsi="Times New Roman" w:cs="Times New Roman"/>
              <w:color w:val="000000" w:themeColor="text1"/>
            </w:rPr>
            <w:t xml:space="preserve"> may be a good idea for writing certain types of general-purpose computations, but to the database it is step backwards. They supported their point of view by explaining the below points:</w:t>
          </w:r>
        </w:p>
        <w:p w14:paraId="3BC914D6" w14:textId="7861B97D" w:rsidR="007D5C5A" w:rsidRPr="006E661B" w:rsidRDefault="007D5C5A" w:rsidP="007D5C5A">
          <w:pPr>
            <w:ind w:firstLine="0"/>
            <w:jc w:val="both"/>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1.</w:t>
          </w:r>
          <w:r w:rsidR="007D268F" w:rsidRPr="00DF3A78">
            <w:rPr>
              <w:rFonts w:ascii="Times New Roman" w:eastAsia="Times New Roman" w:hAnsi="Times New Roman" w:cs="Times New Roman"/>
              <w:b/>
              <w:color w:val="000000" w:themeColor="text1"/>
            </w:rPr>
            <w:t xml:space="preserve">A giant step backward in the programming paradigm for large-scale data intensive </w:t>
          </w:r>
          <w:r w:rsidR="00661AA3" w:rsidRPr="00DF3A78">
            <w:rPr>
              <w:rFonts w:ascii="Times New Roman" w:eastAsia="Times New Roman" w:hAnsi="Times New Roman" w:cs="Times New Roman"/>
              <w:b/>
              <w:color w:val="000000" w:themeColor="text1"/>
            </w:rPr>
            <w:t>applications</w:t>
          </w:r>
          <w:r w:rsidR="00661AA3" w:rsidRPr="006E661B">
            <w:rPr>
              <w:rFonts w:ascii="Times New Roman" w:eastAsia="Times New Roman" w:hAnsi="Times New Roman" w:cs="Times New Roman"/>
              <w:color w:val="000000" w:themeColor="text1"/>
            </w:rPr>
            <w:t xml:space="preserve">: </w:t>
          </w:r>
          <w:r w:rsidRPr="006E661B">
            <w:rPr>
              <w:rFonts w:ascii="Times New Roman" w:eastAsia="Times New Roman" w:hAnsi="Times New Roman" w:cs="Times New Roman"/>
              <w:color w:val="000000" w:themeColor="text1"/>
            </w:rPr>
            <w:t>Having</w:t>
          </w:r>
          <w:r w:rsidR="007D268F" w:rsidRPr="006E661B">
            <w:rPr>
              <w:rFonts w:ascii="Times New Roman" w:eastAsia="Times New Roman" w:hAnsi="Times New Roman" w:cs="Times New Roman"/>
              <w:color w:val="000000" w:themeColor="text1"/>
            </w:rPr>
            <w:t xml:space="preserve"> said the above statement, the authors explained that MR do not have any of the following techniques which the database has learned from the last 40 years.</w:t>
          </w:r>
        </w:p>
        <w:p w14:paraId="567FE486" w14:textId="77777777" w:rsidR="007D5C5A" w:rsidRPr="006E661B" w:rsidRDefault="007D268F" w:rsidP="007D5C5A">
          <w:pPr>
            <w:ind w:firstLine="0"/>
            <w:jc w:val="both"/>
            <w:rPr>
              <w:rFonts w:ascii="Times New Roman" w:eastAsia="Times New Roman" w:hAnsi="Times New Roman" w:cs="Times New Roman"/>
              <w:color w:val="000000" w:themeColor="text1"/>
            </w:rPr>
          </w:pPr>
          <w:r w:rsidRPr="00DF3A78">
            <w:rPr>
              <w:rFonts w:ascii="Times New Roman" w:eastAsia="Times New Roman" w:hAnsi="Times New Roman" w:cs="Times New Roman"/>
              <w:color w:val="000000" w:themeColor="text1"/>
            </w:rPr>
            <w:t>Schemas:</w:t>
          </w:r>
          <w:r w:rsidRPr="006E661B">
            <w:rPr>
              <w:rFonts w:ascii="Times New Roman" w:eastAsia="Times New Roman" w:hAnsi="Times New Roman" w:cs="Times New Roman"/>
              <w:color w:val="000000" w:themeColor="text1"/>
            </w:rPr>
            <w:t xml:space="preserve"> DBMS follow the structure of schema by defining the datatypes and the fields which are inserted into the database which makes sure that no junk data is going into the database. However, the MR do not follow any of these rules and takes in all kind of data which can corrupt the entire dataset. </w:t>
          </w:r>
        </w:p>
        <w:p w14:paraId="5D0F3054" w14:textId="5E58AB71" w:rsidR="007D5C5A" w:rsidRPr="006E661B" w:rsidRDefault="007D268F" w:rsidP="002C3A12">
          <w:pPr>
            <w:ind w:firstLine="0"/>
            <w:jc w:val="both"/>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 xml:space="preserve">Separating the schema from the application: In DBMS, the application </w:t>
          </w:r>
          <w:r w:rsidR="002C3A12" w:rsidRPr="006E661B">
            <w:rPr>
              <w:rFonts w:ascii="Times New Roman" w:eastAsia="Times New Roman" w:hAnsi="Times New Roman" w:cs="Times New Roman"/>
              <w:color w:val="000000" w:themeColor="text1"/>
            </w:rPr>
            <w:t>is separated from the scheme(database</w:t>
          </w:r>
          <w:r w:rsidRPr="006E661B">
            <w:rPr>
              <w:rFonts w:ascii="Times New Roman" w:eastAsia="Times New Roman" w:hAnsi="Times New Roman" w:cs="Times New Roman"/>
              <w:color w:val="000000" w:themeColor="text1"/>
            </w:rPr>
            <w:t>) for the reusability of the code or to do any modifications to the application if the change</w:t>
          </w:r>
          <w:r w:rsidR="002C3A12" w:rsidRPr="006E661B">
            <w:rPr>
              <w:rFonts w:ascii="Times New Roman" w:eastAsia="Times New Roman" w:hAnsi="Times New Roman" w:cs="Times New Roman"/>
              <w:color w:val="000000" w:themeColor="text1"/>
            </w:rPr>
            <w:t>s are</w:t>
          </w:r>
          <w:r w:rsidRPr="006E661B">
            <w:rPr>
              <w:rFonts w:ascii="Times New Roman" w:eastAsia="Times New Roman" w:hAnsi="Times New Roman" w:cs="Times New Roman"/>
              <w:color w:val="000000" w:themeColor="text1"/>
            </w:rPr>
            <w:t xml:space="preserve"> needed. MR do not have such concept, the application and the schema are same in MR where changing the code becomes a tedious job. The developer must go through the entire application to find</w:t>
          </w:r>
          <w:r w:rsidR="004B1139" w:rsidRPr="006E661B">
            <w:rPr>
              <w:rFonts w:ascii="Times New Roman" w:eastAsia="Times New Roman" w:hAnsi="Times New Roman" w:cs="Times New Roman"/>
              <w:color w:val="000000" w:themeColor="text1"/>
            </w:rPr>
            <w:t xml:space="preserve"> out</w:t>
          </w:r>
          <w:r w:rsidRPr="006E661B">
            <w:rPr>
              <w:rFonts w:ascii="Times New Roman" w:eastAsia="Times New Roman" w:hAnsi="Times New Roman" w:cs="Times New Roman"/>
              <w:color w:val="000000" w:themeColor="text1"/>
            </w:rPr>
            <w:t xml:space="preserve"> the source code which is not a diligent work and is time consuming.</w:t>
          </w:r>
        </w:p>
        <w:p w14:paraId="140EC284" w14:textId="77777777" w:rsidR="007D5C5A" w:rsidRPr="006E661B" w:rsidRDefault="007D268F" w:rsidP="007D5C5A">
          <w:pPr>
            <w:ind w:firstLine="0"/>
            <w:jc w:val="both"/>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Using high level programming language: The authors explained that a high-level programming language should be followed by all the application developers since it’s easy to write, understand and learn as compared to the low-level programming language used MR.</w:t>
          </w:r>
        </w:p>
        <w:p w14:paraId="55BF7CAA" w14:textId="2BD9A4AD" w:rsidR="007D268F" w:rsidRPr="006E661B" w:rsidRDefault="007D5C5A" w:rsidP="007D5C5A">
          <w:pPr>
            <w:ind w:firstLine="0"/>
            <w:jc w:val="both"/>
            <w:rPr>
              <w:rFonts w:ascii="Times New Roman" w:eastAsia="Times New Roman" w:hAnsi="Times New Roman" w:cs="Times New Roman"/>
              <w:color w:val="000000" w:themeColor="text1"/>
            </w:rPr>
          </w:pPr>
          <w:r w:rsidRPr="00DF3A78">
            <w:rPr>
              <w:rFonts w:ascii="Times New Roman" w:eastAsia="Times New Roman" w:hAnsi="Times New Roman" w:cs="Times New Roman"/>
              <w:b/>
              <w:color w:val="000000" w:themeColor="text1"/>
            </w:rPr>
            <w:t>2.</w:t>
          </w:r>
          <w:r w:rsidR="007D268F" w:rsidRPr="006E661B">
            <w:rPr>
              <w:rFonts w:ascii="Times New Roman" w:eastAsia="Times New Roman" w:hAnsi="Times New Roman" w:cs="Times New Roman"/>
              <w:b/>
              <w:color w:val="000000" w:themeColor="text1"/>
            </w:rPr>
            <w:t>A sub-optimal implementation, in that it uses brute force instead of indexing:</w:t>
          </w:r>
        </w:p>
        <w:p w14:paraId="2E1E6285" w14:textId="77777777" w:rsidR="007D268F" w:rsidRPr="006E661B" w:rsidRDefault="007D268F" w:rsidP="007D5C5A">
          <w:pPr>
            <w:ind w:firstLine="0"/>
            <w:jc w:val="both"/>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lastRenderedPageBreak/>
            <w:t>According to the authors, DBMS uses Indexes to search the data faster and to apply filters to the dataset to the get the results quicker. Also, DBMS has a query optimizer to decide whether to use index or to use brute force sequential search. However, MR lacks the indexing technique and only make use of brute force sequential search, this being an disadvantage of MR. The authors claim that the technique which MR uses i.e. the grid computing was already explored by DBMS in late 90’s and was not a very new idea. Besides that, DBMS has high-performance, commercial, grid-oriented SQL engines (including schemas and indexing) for the past several years. MR fails to have these advantages.</w:t>
          </w:r>
        </w:p>
        <w:p w14:paraId="4D202E08" w14:textId="1086BCB7" w:rsidR="00BB34CA" w:rsidRPr="006E661B" w:rsidRDefault="007D268F" w:rsidP="00BB34CA">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 xml:space="preserve"> </w:t>
          </w:r>
          <w:r w:rsidR="008E1191" w:rsidRPr="006E661B">
            <w:rPr>
              <w:rFonts w:ascii="Times New Roman" w:eastAsia="Times New Roman" w:hAnsi="Times New Roman" w:cs="Times New Roman"/>
              <w:color w:val="000000" w:themeColor="text1"/>
            </w:rPr>
            <w:tab/>
          </w:r>
          <w:r w:rsidRPr="006E661B">
            <w:rPr>
              <w:rFonts w:ascii="Times New Roman" w:eastAsia="Times New Roman" w:hAnsi="Times New Roman" w:cs="Times New Roman"/>
              <w:color w:val="000000" w:themeColor="text1"/>
            </w:rPr>
            <w:t>They also doubt on the MR’s ability to access data faster than SQL because they claim that producing 100s of map and reduce instance will fail when two map nodes try to read the same input file simultaneously, will induce large numbers of disk seeks and slows down the effective disk transfer rate.</w:t>
          </w:r>
        </w:p>
        <w:p w14:paraId="1522B2BE" w14:textId="6692BC00" w:rsidR="007D268F" w:rsidRPr="00DF3A78" w:rsidRDefault="007D5C5A" w:rsidP="00BB34CA">
          <w:pPr>
            <w:ind w:firstLine="0"/>
            <w:rPr>
              <w:rFonts w:ascii="Times New Roman" w:eastAsia="Times New Roman" w:hAnsi="Times New Roman" w:cs="Times New Roman"/>
              <w:b/>
              <w:color w:val="000000" w:themeColor="text1"/>
            </w:rPr>
          </w:pPr>
          <w:r w:rsidRPr="006E661B">
            <w:rPr>
              <w:rFonts w:ascii="Times New Roman" w:eastAsia="Times New Roman" w:hAnsi="Times New Roman" w:cs="Times New Roman"/>
              <w:color w:val="000000" w:themeColor="text1"/>
            </w:rPr>
            <w:t>3.</w:t>
          </w:r>
          <w:r w:rsidR="007D268F" w:rsidRPr="00DF3A78">
            <w:rPr>
              <w:rFonts w:ascii="Times New Roman" w:eastAsia="Times New Roman" w:hAnsi="Times New Roman" w:cs="Times New Roman"/>
              <w:b/>
              <w:color w:val="000000" w:themeColor="text1"/>
            </w:rPr>
            <w:t xml:space="preserve">MapReduce is not novel at all: </w:t>
          </w:r>
        </w:p>
        <w:p w14:paraId="6F2FD97E" w14:textId="77777777" w:rsidR="007D268F" w:rsidRPr="006E661B" w:rsidRDefault="007D268F" w:rsidP="007D5C5A">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The authors say that MR is not the first one to introduce new paradigm for processing large data sets</w:t>
          </w:r>
          <w:r w:rsidRPr="006E661B">
            <w:rPr>
              <w:rFonts w:ascii="Times New Roman" w:hAnsi="Times New Roman" w:cs="Times New Roman"/>
              <w:color w:val="000000" w:themeColor="text1"/>
            </w:rPr>
            <w:t>.</w:t>
          </w:r>
          <w:r w:rsidRPr="006E661B">
            <w:rPr>
              <w:rFonts w:ascii="Times New Roman" w:eastAsia="Times New Roman" w:hAnsi="Times New Roman" w:cs="Times New Roman"/>
              <w:color w:val="000000" w:themeColor="text1"/>
            </w:rPr>
            <w:t xml:space="preserve"> The strategies utilized by MapReduce are over 20 years of age. Partitioning a substantial informational index into littler segments was initially proposed in "Utilization of Hash to Data Base Machine and Its Architecture” as the reason for another kind of join calculation.</w:t>
          </w:r>
        </w:p>
        <w:p w14:paraId="16A8627C" w14:textId="77777777" w:rsidR="00BB34CA" w:rsidRPr="006E661B" w:rsidRDefault="007D268F" w:rsidP="00BB34CA">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Teradata has been offering DBMS using these methods for over 20 years; precisely the strategies that the MapReduce claim cases to have invented.</w:t>
          </w:r>
        </w:p>
        <w:p w14:paraId="4DD89311" w14:textId="77777777" w:rsidR="00BB34CA" w:rsidRPr="006E661B" w:rsidRDefault="007D5C5A" w:rsidP="00BB34CA">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4.</w:t>
          </w:r>
          <w:r w:rsidR="007D268F" w:rsidRPr="00DF3A78">
            <w:rPr>
              <w:rFonts w:ascii="Times New Roman" w:eastAsia="Times New Roman" w:hAnsi="Times New Roman" w:cs="Times New Roman"/>
              <w:b/>
              <w:color w:val="000000" w:themeColor="text1"/>
            </w:rPr>
            <w:t>Missing most of the features that are routinely included in current DBMS</w:t>
          </w:r>
          <w:r w:rsidRPr="006E661B">
            <w:rPr>
              <w:rFonts w:ascii="Times New Roman" w:eastAsia="Times New Roman" w:hAnsi="Times New Roman" w:cs="Times New Roman"/>
              <w:color w:val="000000" w:themeColor="text1"/>
            </w:rPr>
            <w:t xml:space="preserve">. </w:t>
          </w:r>
          <w:r w:rsidR="007D268F" w:rsidRPr="006E661B">
            <w:rPr>
              <w:rFonts w:ascii="Times New Roman" w:eastAsia="Times New Roman" w:hAnsi="Times New Roman" w:cs="Times New Roman"/>
              <w:color w:val="000000" w:themeColor="text1"/>
            </w:rPr>
            <w:t>The authors gave a list of techniques which the MR lacks as compared to DBMS:</w:t>
          </w:r>
        </w:p>
        <w:p w14:paraId="463290A9" w14:textId="77777777" w:rsidR="00BB34CA" w:rsidRPr="006E661B" w:rsidRDefault="007D5C5A" w:rsidP="00BB34CA">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Bulk Loader:</w:t>
          </w:r>
          <w:r w:rsidR="00E92D37" w:rsidRPr="006E661B">
            <w:rPr>
              <w:rFonts w:ascii="Times New Roman" w:eastAsia="Times New Roman" w:hAnsi="Times New Roman" w:cs="Times New Roman"/>
              <w:color w:val="000000" w:themeColor="text1"/>
            </w:rPr>
            <w:t xml:space="preserve"> Transforms the data into desired format and transfers into database</w:t>
          </w:r>
        </w:p>
        <w:p w14:paraId="7D34D598" w14:textId="1CE47179" w:rsidR="00E92D37" w:rsidRPr="006E661B" w:rsidRDefault="007D5C5A" w:rsidP="00BB34CA">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Indexing</w:t>
          </w:r>
          <w:r w:rsidR="00E92D37" w:rsidRPr="006E661B">
            <w:rPr>
              <w:rFonts w:ascii="Times New Roman" w:eastAsia="Times New Roman" w:hAnsi="Times New Roman" w:cs="Times New Roman"/>
              <w:color w:val="000000" w:themeColor="text1"/>
            </w:rPr>
            <w:t>: Used to find the results quickly, avoids going through the entire dataset.</w:t>
          </w:r>
        </w:p>
        <w:p w14:paraId="7FD3066B" w14:textId="14C7E406" w:rsidR="00E92D37" w:rsidRPr="006E661B" w:rsidRDefault="00E92D37" w:rsidP="00BB34CA">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lastRenderedPageBreak/>
            <w:t>Updates: Alterations in the database.</w:t>
          </w:r>
        </w:p>
        <w:p w14:paraId="65746CA1" w14:textId="54E0EE2A" w:rsidR="00E92D37" w:rsidRPr="006E661B" w:rsidRDefault="00E92D37" w:rsidP="00BB34CA">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Transactional: to support parallel update and recovery from failures during update</w:t>
          </w:r>
        </w:p>
        <w:p w14:paraId="2A5DA5EA" w14:textId="319D7887" w:rsidR="00E92D37" w:rsidRPr="006E661B" w:rsidRDefault="00E92D37" w:rsidP="00BB34CA">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Integrity Constraints: To keep the unwanted data away</w:t>
          </w:r>
        </w:p>
        <w:p w14:paraId="175BA005" w14:textId="55A04981" w:rsidR="00E92D37" w:rsidRPr="006E661B" w:rsidRDefault="00E92D37" w:rsidP="00BB34CA">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Referential Integrity: To keep the unwanted data away</w:t>
          </w:r>
        </w:p>
        <w:p w14:paraId="49B46C68" w14:textId="77777777" w:rsidR="00E92D37" w:rsidRPr="006E661B" w:rsidRDefault="00E92D37" w:rsidP="00BB34CA">
          <w:pPr>
            <w:ind w:firstLine="0"/>
            <w:rPr>
              <w:rFonts w:ascii="Times New Roman" w:eastAsia="Times New Roman" w:hAnsi="Times New Roman" w:cs="Times New Roman"/>
              <w:b/>
              <w:bCs/>
              <w:color w:val="000000" w:themeColor="text1"/>
            </w:rPr>
          </w:pPr>
          <w:r w:rsidRPr="006E661B">
            <w:rPr>
              <w:rFonts w:ascii="Times New Roman" w:eastAsia="Times New Roman" w:hAnsi="Times New Roman" w:cs="Times New Roman"/>
              <w:color w:val="000000" w:themeColor="text1"/>
            </w:rPr>
            <w:t>View: Schema can be changed by just making alterations to the application and not database.</w:t>
          </w:r>
          <w:r w:rsidR="007D268F" w:rsidRPr="006E661B">
            <w:rPr>
              <w:rFonts w:ascii="Times New Roman" w:eastAsia="Times New Roman" w:hAnsi="Times New Roman" w:cs="Times New Roman"/>
              <w:b/>
              <w:bCs/>
              <w:color w:val="000000" w:themeColor="text1"/>
            </w:rPr>
            <w:br/>
          </w:r>
          <w:r w:rsidR="007D268F" w:rsidRPr="006E661B">
            <w:rPr>
              <w:rFonts w:ascii="Times New Roman" w:eastAsia="Times New Roman" w:hAnsi="Times New Roman" w:cs="Times New Roman"/>
              <w:color w:val="000000" w:themeColor="text1"/>
            </w:rPr>
            <w:t>In outline, MapReduce gives just small percentage of advantages as compared DBMSs.</w:t>
          </w:r>
        </w:p>
        <w:p w14:paraId="27CD5E0A" w14:textId="5EBADC86" w:rsidR="007D268F" w:rsidRPr="006E661B" w:rsidRDefault="00E92D37" w:rsidP="00BB34CA">
          <w:pPr>
            <w:ind w:firstLine="0"/>
            <w:rPr>
              <w:rFonts w:ascii="Times New Roman" w:eastAsia="Times New Roman" w:hAnsi="Times New Roman" w:cs="Times New Roman"/>
              <w:b/>
              <w:bCs/>
              <w:color w:val="000000" w:themeColor="text1"/>
            </w:rPr>
          </w:pPr>
          <w:r w:rsidRPr="006E661B">
            <w:rPr>
              <w:rFonts w:ascii="Times New Roman" w:eastAsia="Times New Roman" w:hAnsi="Times New Roman" w:cs="Times New Roman"/>
              <w:bCs/>
              <w:color w:val="000000" w:themeColor="text1"/>
            </w:rPr>
            <w:t>5.</w:t>
          </w:r>
          <w:r w:rsidR="007D268F" w:rsidRPr="00DF3A78">
            <w:rPr>
              <w:rFonts w:ascii="Times New Roman" w:eastAsia="Times New Roman" w:hAnsi="Times New Roman" w:cs="Times New Roman"/>
              <w:b/>
              <w:color w:val="000000" w:themeColor="text1"/>
            </w:rPr>
            <w:t>Incompatible with all the tools DBMS users have come to depend on</w:t>
          </w:r>
          <w:r w:rsidR="00DF3A78">
            <w:rPr>
              <w:rFonts w:ascii="Times New Roman" w:eastAsia="Times New Roman" w:hAnsi="Times New Roman" w:cs="Times New Roman"/>
              <w:b/>
              <w:color w:val="000000" w:themeColor="text1"/>
            </w:rPr>
            <w:t>:</w:t>
          </w:r>
        </w:p>
        <w:p w14:paraId="0C9D792E" w14:textId="77777777" w:rsidR="007D268F" w:rsidRPr="006E661B" w:rsidRDefault="007D268F" w:rsidP="00BB34CA">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MR is said to be incompatible with the DBMS tools because the following tools available with DBMS and not in MR.</w:t>
          </w:r>
        </w:p>
        <w:p w14:paraId="103EA17F" w14:textId="77777777" w:rsidR="007D268F" w:rsidRPr="006E661B" w:rsidRDefault="007D268F" w:rsidP="00E92D37">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1.Report Writers</w:t>
          </w:r>
        </w:p>
        <w:p w14:paraId="4DC63910" w14:textId="77777777" w:rsidR="007D268F" w:rsidRPr="006E661B" w:rsidRDefault="007D268F" w:rsidP="00E92D37">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2.Business Intelligence tools</w:t>
          </w:r>
        </w:p>
        <w:p w14:paraId="4887EFEE" w14:textId="77777777" w:rsidR="007D268F" w:rsidRPr="006E661B" w:rsidRDefault="007D268F" w:rsidP="00E92D37">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3.Data mining tools</w:t>
          </w:r>
        </w:p>
        <w:p w14:paraId="220C647D" w14:textId="77777777" w:rsidR="007D268F" w:rsidRPr="006E661B" w:rsidRDefault="007D268F" w:rsidP="00E92D37">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4.Replication tools</w:t>
          </w:r>
        </w:p>
        <w:p w14:paraId="5077DFE2" w14:textId="77777777" w:rsidR="007D268F" w:rsidRPr="006E661B" w:rsidRDefault="007D268F" w:rsidP="00E92D37">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5.Database design tools</w:t>
          </w:r>
        </w:p>
        <w:p w14:paraId="798D3BCA" w14:textId="15EB97AC" w:rsidR="007D268F" w:rsidRPr="006E661B" w:rsidRDefault="008E1191" w:rsidP="008E1191">
          <w:pPr>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 xml:space="preserve">In </w:t>
          </w:r>
          <w:r w:rsidR="007D268F" w:rsidRPr="006E661B">
            <w:rPr>
              <w:rFonts w:ascii="Times New Roman" w:eastAsia="Times New Roman" w:hAnsi="Times New Roman" w:cs="Times New Roman"/>
              <w:iCs/>
              <w:color w:val="000000" w:themeColor="text1"/>
            </w:rPr>
            <w:t>summary, the authors try to convince that DBMS has more advantages over the modern MR. They affirm not to neglect the lessons of over 40 years of database innovation as compared to the MR which has no history or innovation compared to DBMS.</w:t>
          </w:r>
        </w:p>
        <w:p w14:paraId="3A3BA081" w14:textId="77777777" w:rsidR="007D268F" w:rsidRPr="006E661B" w:rsidRDefault="007D268F" w:rsidP="007D268F">
          <w:pPr>
            <w:rPr>
              <w:rFonts w:ascii="Times New Roman" w:eastAsia="Times New Roman" w:hAnsi="Times New Roman" w:cs="Times New Roman"/>
              <w:iCs/>
              <w:color w:val="000000" w:themeColor="text1"/>
            </w:rPr>
          </w:pPr>
        </w:p>
        <w:p w14:paraId="1C8952E7" w14:textId="77777777" w:rsidR="007D268F" w:rsidRPr="006E661B" w:rsidRDefault="007D268F" w:rsidP="007D268F">
          <w:pPr>
            <w:rPr>
              <w:rFonts w:ascii="Times New Roman" w:eastAsia="Times New Roman" w:hAnsi="Times New Roman" w:cs="Times New Roman"/>
              <w:iCs/>
              <w:color w:val="000000" w:themeColor="text1"/>
            </w:rPr>
          </w:pPr>
        </w:p>
        <w:p w14:paraId="5B3E19D2" w14:textId="77777777" w:rsidR="007D268F" w:rsidRPr="006E661B" w:rsidRDefault="007D268F" w:rsidP="007D268F">
          <w:pPr>
            <w:rPr>
              <w:rFonts w:ascii="Times New Roman" w:eastAsia="Times New Roman" w:hAnsi="Times New Roman" w:cs="Times New Roman"/>
              <w:iCs/>
              <w:color w:val="000000" w:themeColor="text1"/>
            </w:rPr>
          </w:pPr>
        </w:p>
        <w:p w14:paraId="0EC581D7" w14:textId="77777777" w:rsidR="00EE04C5" w:rsidRPr="006E661B" w:rsidRDefault="00EE04C5" w:rsidP="00E92D37">
          <w:pPr>
            <w:ind w:left="720"/>
            <w:rPr>
              <w:rFonts w:ascii="Times New Roman" w:eastAsia="Times New Roman" w:hAnsi="Times New Roman" w:cs="Times New Roman"/>
              <w:iCs/>
              <w:color w:val="000000" w:themeColor="text1"/>
            </w:rPr>
          </w:pPr>
        </w:p>
        <w:p w14:paraId="4A12DEC2" w14:textId="77777777" w:rsidR="00EE04C5" w:rsidRPr="006E661B" w:rsidRDefault="00EE04C5" w:rsidP="00E92D37">
          <w:pPr>
            <w:ind w:left="720"/>
            <w:rPr>
              <w:rFonts w:ascii="Times New Roman" w:eastAsia="Times New Roman" w:hAnsi="Times New Roman" w:cs="Times New Roman"/>
              <w:iCs/>
              <w:color w:val="000000" w:themeColor="text1"/>
            </w:rPr>
          </w:pPr>
        </w:p>
        <w:p w14:paraId="2D442AC8" w14:textId="77777777" w:rsidR="008E1191" w:rsidRPr="006E661B" w:rsidRDefault="008E1191" w:rsidP="00EE04C5">
          <w:pPr>
            <w:ind w:left="1440"/>
            <w:rPr>
              <w:rFonts w:ascii="Times New Roman" w:eastAsia="Times New Roman" w:hAnsi="Times New Roman" w:cs="Times New Roman"/>
              <w:iCs/>
              <w:color w:val="000000" w:themeColor="text1"/>
            </w:rPr>
          </w:pPr>
        </w:p>
        <w:p w14:paraId="3165F079" w14:textId="7ACD4CB5" w:rsidR="007D268F" w:rsidRPr="00616F80" w:rsidRDefault="007D268F" w:rsidP="00616F80">
          <w:pPr>
            <w:ind w:left="720"/>
            <w:rPr>
              <w:rFonts w:ascii="Times New Roman" w:eastAsia="Times New Roman" w:hAnsi="Times New Roman" w:cs="Times New Roman"/>
              <w:b/>
              <w:iCs/>
              <w:color w:val="000000" w:themeColor="text1"/>
            </w:rPr>
          </w:pPr>
          <w:bookmarkStart w:id="1" w:name="_GoBack"/>
          <w:bookmarkEnd w:id="1"/>
          <w:r w:rsidRPr="00616F80">
            <w:rPr>
              <w:rFonts w:ascii="Times New Roman" w:eastAsia="Times New Roman" w:hAnsi="Times New Roman" w:cs="Times New Roman"/>
              <w:b/>
              <w:iCs/>
              <w:color w:val="000000" w:themeColor="text1"/>
            </w:rPr>
            <w:lastRenderedPageBreak/>
            <w:t>Databases are hammers and MapReduce is a screwdriver</w:t>
          </w:r>
        </w:p>
        <w:p w14:paraId="2EC71851" w14:textId="0A2664A0" w:rsidR="007D268F" w:rsidRPr="00E25E7C" w:rsidRDefault="007D268F" w:rsidP="00E92D37">
          <w:pPr>
            <w:ind w:firstLine="0"/>
            <w:rPr>
              <w:rFonts w:ascii="Times New Roman" w:eastAsia="Times New Roman" w:hAnsi="Times New Roman" w:cs="Times New Roman"/>
              <w:iCs/>
              <w:color w:val="000000" w:themeColor="text1"/>
            </w:rPr>
          </w:pPr>
          <w:r w:rsidRPr="006E661B">
            <w:rPr>
              <w:rFonts w:ascii="Times New Roman" w:hAnsi="Times New Roman" w:cs="Times New Roman"/>
              <w:color w:val="000000" w:themeColor="text1"/>
            </w:rPr>
            <w:t xml:space="preserve"> </w:t>
          </w:r>
          <w:r w:rsidR="008E1191" w:rsidRPr="006E661B">
            <w:rPr>
              <w:rFonts w:ascii="Times New Roman" w:hAnsi="Times New Roman" w:cs="Times New Roman"/>
              <w:color w:val="000000" w:themeColor="text1"/>
            </w:rPr>
            <w:tab/>
          </w:r>
          <w:r w:rsidRPr="006E661B">
            <w:rPr>
              <w:rFonts w:ascii="Times New Roman" w:hAnsi="Times New Roman" w:cs="Times New Roman"/>
              <w:color w:val="000000" w:themeColor="text1"/>
            </w:rPr>
            <w:t xml:space="preserve">In contrast of what was said by </w:t>
          </w:r>
          <w:r w:rsidRPr="00E25E7C">
            <w:rPr>
              <w:rFonts w:ascii="Times New Roman" w:hAnsi="Times New Roman" w:cs="Times New Roman"/>
              <w:color w:val="000000" w:themeColor="text1"/>
            </w:rPr>
            <w:t>David</w:t>
          </w:r>
          <w:r w:rsidRPr="00E25E7C">
            <w:rPr>
              <w:rFonts w:ascii="Times New Roman" w:eastAsia="Times New Roman" w:hAnsi="Times New Roman" w:cs="Times New Roman"/>
              <w:iCs/>
              <w:color w:val="000000" w:themeColor="text1"/>
            </w:rPr>
            <w:t xml:space="preserve"> J. DeWitt and Michael Stonebraker, Author</w:t>
          </w:r>
        </w:p>
        <w:p w14:paraId="349C9A27" w14:textId="58BE4431" w:rsidR="008E1191" w:rsidRPr="009967C4" w:rsidRDefault="007D268F" w:rsidP="00E92D37">
          <w:pPr>
            <w:ind w:firstLine="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 xml:space="preserve">Mark C. Chu-Carroll </w:t>
          </w:r>
          <w:r w:rsidR="008E1191" w:rsidRPr="006E661B">
            <w:rPr>
              <w:rFonts w:ascii="Times New Roman" w:eastAsia="Times New Roman" w:hAnsi="Times New Roman" w:cs="Times New Roman"/>
              <w:iCs/>
              <w:color w:val="000000" w:themeColor="text1"/>
            </w:rPr>
            <w:t>on January 22</w:t>
          </w:r>
          <w:r w:rsidR="008E1191" w:rsidRPr="006E661B">
            <w:rPr>
              <w:rFonts w:ascii="Times New Roman" w:eastAsia="Times New Roman" w:hAnsi="Times New Roman" w:cs="Times New Roman"/>
              <w:iCs/>
              <w:color w:val="000000" w:themeColor="text1"/>
              <w:vertAlign w:val="superscript"/>
            </w:rPr>
            <w:t>nd</w:t>
          </w:r>
          <w:r w:rsidR="008E1191" w:rsidRPr="006E661B">
            <w:rPr>
              <w:rFonts w:ascii="Times New Roman" w:eastAsia="Times New Roman" w:hAnsi="Times New Roman" w:cs="Times New Roman"/>
              <w:iCs/>
              <w:color w:val="000000" w:themeColor="text1"/>
            </w:rPr>
            <w:t xml:space="preserve">, 2008 </w:t>
          </w:r>
          <w:r w:rsidR="00E25E7C" w:rsidRPr="006E661B">
            <w:rPr>
              <w:rFonts w:ascii="Times New Roman" w:eastAsia="Times New Roman" w:hAnsi="Times New Roman" w:cs="Times New Roman"/>
              <w:iCs/>
              <w:color w:val="000000" w:themeColor="text1"/>
            </w:rPr>
            <w:t>replied</w:t>
          </w:r>
          <w:r w:rsidR="008E1191" w:rsidRPr="006E661B">
            <w:rPr>
              <w:rFonts w:ascii="Times New Roman" w:eastAsia="Times New Roman" w:hAnsi="Times New Roman" w:cs="Times New Roman"/>
              <w:iCs/>
              <w:color w:val="000000" w:themeColor="text1"/>
            </w:rPr>
            <w:t xml:space="preserve"> by </w:t>
          </w:r>
          <w:r w:rsidRPr="006E661B">
            <w:rPr>
              <w:rFonts w:ascii="Times New Roman" w:eastAsia="Times New Roman" w:hAnsi="Times New Roman" w:cs="Times New Roman"/>
              <w:iCs/>
              <w:color w:val="000000" w:themeColor="text1"/>
            </w:rPr>
            <w:t>completely disagree</w:t>
          </w:r>
          <w:r w:rsidR="00E25E7C">
            <w:rPr>
              <w:rFonts w:ascii="Times New Roman" w:eastAsia="Times New Roman" w:hAnsi="Times New Roman" w:cs="Times New Roman"/>
              <w:iCs/>
              <w:color w:val="000000" w:themeColor="text1"/>
            </w:rPr>
            <w:t>ing</w:t>
          </w:r>
          <w:r w:rsidRPr="006E661B">
            <w:rPr>
              <w:rFonts w:ascii="Times New Roman" w:eastAsia="Times New Roman" w:hAnsi="Times New Roman" w:cs="Times New Roman"/>
              <w:iCs/>
              <w:color w:val="000000" w:themeColor="text1"/>
            </w:rPr>
            <w:t xml:space="preserve"> with all the statements made by </w:t>
          </w:r>
          <w:r w:rsidRPr="009967C4">
            <w:rPr>
              <w:rFonts w:ascii="Times New Roman" w:hAnsi="Times New Roman" w:cs="Times New Roman"/>
              <w:color w:val="000000" w:themeColor="text1"/>
            </w:rPr>
            <w:t>David</w:t>
          </w:r>
          <w:r w:rsidRPr="009967C4">
            <w:rPr>
              <w:rFonts w:ascii="Times New Roman" w:eastAsia="Times New Roman" w:hAnsi="Times New Roman" w:cs="Times New Roman"/>
              <w:iCs/>
              <w:color w:val="000000" w:themeColor="text1"/>
            </w:rPr>
            <w:t xml:space="preserve"> J. DeWitt and Michael Stonebraker about MR. </w:t>
          </w:r>
        </w:p>
        <w:p w14:paraId="453C0079" w14:textId="3EDE38CE" w:rsidR="007D268F" w:rsidRPr="006E661B" w:rsidRDefault="007D268F" w:rsidP="00E92D37">
          <w:pPr>
            <w:ind w:firstLine="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 xml:space="preserve">Being the employee of Google, he explains that his ideas are completely </w:t>
          </w:r>
          <w:r w:rsidR="009967C4">
            <w:rPr>
              <w:rFonts w:ascii="Times New Roman" w:eastAsia="Times New Roman" w:hAnsi="Times New Roman" w:cs="Times New Roman"/>
              <w:iCs/>
              <w:color w:val="000000" w:themeColor="text1"/>
            </w:rPr>
            <w:t>personal and has no relations to</w:t>
          </w:r>
          <w:r w:rsidRPr="006E661B">
            <w:rPr>
              <w:rFonts w:ascii="Times New Roman" w:eastAsia="Times New Roman" w:hAnsi="Times New Roman" w:cs="Times New Roman"/>
              <w:iCs/>
              <w:color w:val="000000" w:themeColor="text1"/>
            </w:rPr>
            <w:t xml:space="preserve"> being an employee of Google. He also cleared that he has never used MR at his work. He explained that the work done by him during his PHD was very much like MR and hence he supports MR.</w:t>
          </w:r>
        </w:p>
        <w:p w14:paraId="37B3684F" w14:textId="77777777" w:rsidR="007D268F" w:rsidRPr="006E661B" w:rsidRDefault="007D268F" w:rsidP="008E1191">
          <w:pPr>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According to him, “</w:t>
          </w:r>
          <w:r w:rsidRPr="006E661B">
            <w:rPr>
              <w:rFonts w:ascii="Times New Roman" w:eastAsia="Times New Roman" w:hAnsi="Times New Roman" w:cs="Times New Roman"/>
              <w:color w:val="000000" w:themeColor="text1"/>
              <w:shd w:val="clear" w:color="auto" w:fill="FFFFFF"/>
            </w:rPr>
            <w:t>MapReduce is a library that lets you adopt a stylized way of programming that’s easy to split among a bunch of machines.</w:t>
          </w:r>
          <w:r w:rsidRPr="006E661B">
            <w:rPr>
              <w:rFonts w:ascii="Times New Roman" w:eastAsia="Times New Roman" w:hAnsi="Times New Roman" w:cs="Times New Roman"/>
              <w:color w:val="000000" w:themeColor="text1"/>
            </w:rPr>
            <w:t>” He says that the basic idea of MapReduce is to split the task to different machines to get quicker results. The map splits the job into several pieces and send it to different machines to</w:t>
          </w:r>
          <w:r w:rsidRPr="006E661B">
            <w:rPr>
              <w:rFonts w:ascii="Times New Roman" w:eastAsia="Times New Roman" w:hAnsi="Times New Roman" w:cs="Times New Roman"/>
              <w:iCs/>
              <w:color w:val="000000" w:themeColor="text1"/>
            </w:rPr>
            <w:t xml:space="preserve"> run at the same time, then reducer then collects all the results from the subparts and combines them together to present as a single answer. He also explains that MR can be best parallel programming language ever as its very easy to write.</w:t>
          </w:r>
        </w:p>
        <w:p w14:paraId="60C4E702" w14:textId="77777777" w:rsidR="007D268F" w:rsidRPr="006E661B" w:rsidRDefault="007D268F" w:rsidP="008E1191">
          <w:pPr>
            <w:rPr>
              <w:rFonts w:ascii="Times New Roman" w:eastAsia="Times New Roman" w:hAnsi="Times New Roman" w:cs="Times New Roman"/>
              <w:color w:val="000000" w:themeColor="text1"/>
            </w:rPr>
          </w:pPr>
          <w:r w:rsidRPr="006E661B">
            <w:rPr>
              <w:rFonts w:ascii="Times New Roman" w:eastAsia="Times New Roman" w:hAnsi="Times New Roman" w:cs="Times New Roman"/>
              <w:iCs/>
              <w:color w:val="000000" w:themeColor="text1"/>
            </w:rPr>
            <w:t xml:space="preserve">Further, he explains why he feels that </w:t>
          </w:r>
          <w:r w:rsidRPr="006E661B">
            <w:rPr>
              <w:rFonts w:ascii="Times New Roman" w:eastAsia="Times New Roman" w:hAnsi="Times New Roman" w:cs="Times New Roman"/>
              <w:color w:val="000000" w:themeColor="text1"/>
              <w:shd w:val="clear" w:color="auto" w:fill="FFFFFF"/>
            </w:rPr>
            <w:t>DBMS</w:t>
          </w:r>
          <w:r w:rsidRPr="006E661B">
            <w:rPr>
              <w:rFonts w:ascii="Times New Roman" w:eastAsia="Times New Roman" w:hAnsi="Times New Roman" w:cs="Times New Roman"/>
              <w:iCs/>
              <w:color w:val="000000" w:themeColor="text1"/>
            </w:rPr>
            <w:t xml:space="preserve"> is nothing more than a </w:t>
          </w:r>
        </w:p>
        <w:p w14:paraId="7CDF1934" w14:textId="77777777" w:rsidR="007D268F" w:rsidRPr="006E661B" w:rsidRDefault="007D268F" w:rsidP="00E92D37">
          <w:pPr>
            <w:ind w:firstLine="0"/>
            <w:rPr>
              <w:rFonts w:ascii="Times New Roman" w:eastAsia="Times New Roman" w:hAnsi="Times New Roman" w:cs="Times New Roman"/>
              <w:color w:val="000000" w:themeColor="text1"/>
              <w:shd w:val="clear" w:color="auto" w:fill="FFFFFF"/>
            </w:rPr>
          </w:pPr>
          <w:r w:rsidRPr="006E661B">
            <w:rPr>
              <w:rFonts w:ascii="Times New Roman" w:eastAsia="Times New Roman" w:hAnsi="Times New Roman" w:cs="Times New Roman"/>
              <w:color w:val="000000" w:themeColor="text1"/>
              <w:shd w:val="clear" w:color="auto" w:fill="FFFFFF"/>
            </w:rPr>
            <w:t xml:space="preserve">most beautiful, wonderful, perfect hammer in the whole world, he explains that people who believe in RDBMS think that everything other than RDMS is like a nail in from of the hammer(DBMS). He claims that DBMS people have started believing in it so much that they don’t accept anything which is better than DBMS. </w:t>
          </w:r>
        </w:p>
        <w:p w14:paraId="15D6EC29" w14:textId="77777777" w:rsidR="007D268F" w:rsidRPr="006E661B" w:rsidRDefault="007D268F" w:rsidP="008E1191">
          <w:pPr>
            <w:rPr>
              <w:rFonts w:ascii="Times New Roman" w:eastAsia="Times New Roman" w:hAnsi="Times New Roman" w:cs="Times New Roman"/>
              <w:color w:val="000000" w:themeColor="text1"/>
              <w:shd w:val="clear" w:color="auto" w:fill="FFFFFF"/>
            </w:rPr>
          </w:pPr>
          <w:r w:rsidRPr="006E661B">
            <w:rPr>
              <w:rFonts w:ascii="Times New Roman" w:eastAsia="Times New Roman" w:hAnsi="Times New Roman" w:cs="Times New Roman"/>
              <w:color w:val="000000" w:themeColor="text1"/>
              <w:shd w:val="clear" w:color="auto" w:fill="FFFFFF"/>
            </w:rPr>
            <w:t xml:space="preserve">Moreover, he also said that DBMS is one of the best tools he has ever used and can do brilliant things and make amazing software. But, it cannot be the replacement for everything. He </w:t>
          </w:r>
          <w:r w:rsidRPr="006E661B">
            <w:rPr>
              <w:rFonts w:ascii="Times New Roman" w:eastAsia="Times New Roman" w:hAnsi="Times New Roman" w:cs="Times New Roman"/>
              <w:color w:val="000000" w:themeColor="text1"/>
              <w:shd w:val="clear" w:color="auto" w:fill="FFFFFF"/>
            </w:rPr>
            <w:lastRenderedPageBreak/>
            <w:t>says that RDBMS cannot handle non-tabular data, they are known to do poor job on the data structures and MR is not a replacement DBMS.</w:t>
          </w:r>
        </w:p>
        <w:p w14:paraId="0938CCDE" w14:textId="1981DE46" w:rsidR="007D268F" w:rsidRPr="006E661B" w:rsidRDefault="007D268F" w:rsidP="008E1191">
          <w:pPr>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 xml:space="preserve">Being said that above things about databases, he completely slashes all the 5 points made by </w:t>
          </w:r>
          <w:r w:rsidRPr="006E661B">
            <w:rPr>
              <w:rFonts w:ascii="Times New Roman" w:hAnsi="Times New Roman" w:cs="Times New Roman"/>
              <w:color w:val="000000" w:themeColor="text1"/>
            </w:rPr>
            <w:t>David</w:t>
          </w:r>
          <w:r w:rsidRPr="006E661B">
            <w:rPr>
              <w:rFonts w:ascii="Times New Roman" w:eastAsia="Times New Roman" w:hAnsi="Times New Roman" w:cs="Times New Roman"/>
              <w:iCs/>
              <w:color w:val="000000" w:themeColor="text1"/>
            </w:rPr>
            <w:t xml:space="preserve"> J. DeWitt and Michael Stonebraker</w:t>
          </w:r>
          <w:r w:rsidRPr="006E661B">
            <w:rPr>
              <w:rFonts w:ascii="Times New Roman" w:eastAsia="Times New Roman" w:hAnsi="Times New Roman" w:cs="Times New Roman"/>
              <w:i/>
              <w:iCs/>
              <w:color w:val="000000" w:themeColor="text1"/>
            </w:rPr>
            <w:t xml:space="preserve">, </w:t>
          </w:r>
          <w:r w:rsidRPr="006E661B">
            <w:rPr>
              <w:rFonts w:ascii="Times New Roman" w:eastAsia="Times New Roman" w:hAnsi="Times New Roman" w:cs="Times New Roman"/>
              <w:iCs/>
              <w:color w:val="000000" w:themeColor="text1"/>
            </w:rPr>
            <w:t xml:space="preserve">and explains his point of view towards MR. </w:t>
          </w:r>
        </w:p>
        <w:p w14:paraId="63181C70" w14:textId="7B2471A5" w:rsidR="007D268F" w:rsidRPr="006E661B" w:rsidRDefault="00E92D37" w:rsidP="008E1191">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1.</w:t>
          </w:r>
          <w:r w:rsidR="007D268F" w:rsidRPr="006E661B">
            <w:rPr>
              <w:rFonts w:ascii="Times New Roman" w:eastAsia="Times New Roman" w:hAnsi="Times New Roman" w:cs="Times New Roman"/>
              <w:color w:val="000000" w:themeColor="text1"/>
            </w:rPr>
            <w:t>A giant step backward in the programming paradigm for large-scale data intensive applications:</w:t>
          </w:r>
        </w:p>
        <w:p w14:paraId="5EFFE3DC" w14:textId="4257262D" w:rsidR="007D268F" w:rsidRPr="006E661B" w:rsidRDefault="007D268F" w:rsidP="008E1191">
          <w:pPr>
            <w:ind w:firstLine="0"/>
            <w:rPr>
              <w:rFonts w:ascii="Times New Roman" w:eastAsia="Times New Roman" w:hAnsi="Times New Roman" w:cs="Times New Roman"/>
              <w:iCs/>
              <w:color w:val="000000" w:themeColor="text1"/>
            </w:rPr>
          </w:pPr>
          <w:r w:rsidRPr="006E661B">
            <w:rPr>
              <w:rFonts w:ascii="Times New Roman" w:eastAsia="Times New Roman" w:hAnsi="Times New Roman" w:cs="Times New Roman"/>
              <w:color w:val="000000" w:themeColor="text1"/>
            </w:rPr>
            <w:t>Author Mark</w:t>
          </w:r>
          <w:r w:rsidRPr="006E661B">
            <w:rPr>
              <w:rFonts w:ascii="Times New Roman" w:eastAsia="Times New Roman" w:hAnsi="Times New Roman" w:cs="Times New Roman"/>
              <w:iCs/>
              <w:color w:val="000000" w:themeColor="text1"/>
            </w:rPr>
            <w:t xml:space="preserve"> C. Chu-Carroll claims the above sentence to be nothing kore than rubbish and says that MR is not a replacement for relational database.</w:t>
          </w:r>
        </w:p>
        <w:p w14:paraId="19D566BC" w14:textId="77777777" w:rsidR="007D268F" w:rsidRPr="006E661B" w:rsidRDefault="007D268F" w:rsidP="008E1191">
          <w:pPr>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He says that when you have a structured data which can be run on a single machine and can give quicker results, one should use databases and not MR. But, when you have large unstructured data that takes a lot of time to run on the single machine, then you should use MR.</w:t>
          </w:r>
        </w:p>
        <w:p w14:paraId="1C027B9F" w14:textId="77777777" w:rsidR="00E92D37" w:rsidRPr="006E661B" w:rsidRDefault="007D268F" w:rsidP="00E92D37">
          <w:pPr>
            <w:ind w:firstLine="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He also says that MR is not a relational application like databases which works on rows and columns of the tables in the database. MR takes in the input as the large dataset which are just rows of data in a file and start working on it. He clearly explains the difference between MR and DBMS and shows that they both are not comparable as both are used for two different things.</w:t>
          </w:r>
        </w:p>
        <w:p w14:paraId="3C265084" w14:textId="7DEC93E3" w:rsidR="007D268F" w:rsidRPr="006E661B" w:rsidRDefault="00E92D37" w:rsidP="00E92D37">
          <w:pPr>
            <w:ind w:firstLine="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2.</w:t>
          </w:r>
          <w:r w:rsidR="007D268F" w:rsidRPr="006E661B">
            <w:rPr>
              <w:rFonts w:ascii="Times New Roman" w:eastAsia="Times New Roman" w:hAnsi="Times New Roman" w:cs="Times New Roman"/>
              <w:iCs/>
              <w:color w:val="000000" w:themeColor="text1"/>
            </w:rPr>
            <w:t xml:space="preserve">MR is </w:t>
          </w:r>
          <w:r w:rsidR="007D268F" w:rsidRPr="006E661B">
            <w:rPr>
              <w:rFonts w:ascii="Times New Roman" w:eastAsia="Times New Roman" w:hAnsi="Times New Roman" w:cs="Times New Roman"/>
              <w:color w:val="000000" w:themeColor="text1"/>
            </w:rPr>
            <w:t>a sub-optimal implementation, in that it uses brute force instead of indexing:</w:t>
          </w:r>
        </w:p>
        <w:p w14:paraId="24EBAE7F" w14:textId="77777777" w:rsidR="007D268F" w:rsidRPr="006E661B" w:rsidRDefault="007D268F" w:rsidP="008E1191">
          <w:pPr>
            <w:ind w:firstLine="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He explains the above point and says that indexing is only useful when your data is tabular. But, when you are working on large datasets which are not fundamentally relational and needs computations, then indexing is not going to help. The basic idea of MR is to write a program which can run on a large dataset in a reasonable amount of time, indexes are not useful if your task needs a lot of computation on a huge dataset.</w:t>
          </w:r>
        </w:p>
        <w:p w14:paraId="1C8429BC" w14:textId="1F8CAD1E" w:rsidR="007D268F" w:rsidRPr="006E661B" w:rsidRDefault="00E92D37" w:rsidP="008E1191">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3.</w:t>
          </w:r>
          <w:r w:rsidR="007D268F" w:rsidRPr="006E661B">
            <w:rPr>
              <w:rFonts w:ascii="Times New Roman" w:eastAsia="Times New Roman" w:hAnsi="Times New Roman" w:cs="Times New Roman"/>
              <w:color w:val="000000" w:themeColor="text1"/>
            </w:rPr>
            <w:t xml:space="preserve">MR is not </w:t>
          </w:r>
          <w:r w:rsidR="007B52CB" w:rsidRPr="006E661B">
            <w:rPr>
              <w:rFonts w:ascii="Times New Roman" w:eastAsia="Times New Roman" w:hAnsi="Times New Roman" w:cs="Times New Roman"/>
              <w:color w:val="000000" w:themeColor="text1"/>
            </w:rPr>
            <w:t>Novel: The</w:t>
          </w:r>
          <w:r w:rsidR="007D268F" w:rsidRPr="006E661B">
            <w:rPr>
              <w:rFonts w:ascii="Times New Roman" w:eastAsia="Times New Roman" w:hAnsi="Times New Roman" w:cs="Times New Roman"/>
              <w:color w:val="000000" w:themeColor="text1"/>
            </w:rPr>
            <w:t xml:space="preserve"> authors say that MR never claimed to be Novel and is not supposed to be novel. It was inspired by the functional programming language using map and reduce primitives. </w:t>
          </w:r>
          <w:r w:rsidR="007D268F" w:rsidRPr="006E661B">
            <w:rPr>
              <w:rFonts w:ascii="Times New Roman" w:eastAsia="Times New Roman" w:hAnsi="Times New Roman" w:cs="Times New Roman"/>
              <w:color w:val="000000" w:themeColor="text1"/>
            </w:rPr>
            <w:lastRenderedPageBreak/>
            <w:t>It was created to form a data parallel computing which can be scalable implementation of a well understood parallel programming.</w:t>
          </w:r>
        </w:p>
        <w:p w14:paraId="1B99B101" w14:textId="77777777" w:rsidR="00E92D37" w:rsidRPr="006E661B" w:rsidRDefault="00E92D37" w:rsidP="00E92D37">
          <w:pPr>
            <w:spacing w:line="360" w:lineRule="auto"/>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4.</w:t>
          </w:r>
          <w:r w:rsidR="007D268F" w:rsidRPr="006E661B">
            <w:rPr>
              <w:rFonts w:ascii="Times New Roman" w:eastAsia="Times New Roman" w:hAnsi="Times New Roman" w:cs="Times New Roman"/>
              <w:color w:val="000000" w:themeColor="text1"/>
            </w:rPr>
            <w:t>Missing most of the features that are routinely included in current DBMS:</w:t>
          </w:r>
        </w:p>
        <w:p w14:paraId="72090C53" w14:textId="72284721" w:rsidR="00E92D37" w:rsidRPr="006E661B" w:rsidRDefault="007D268F" w:rsidP="00FA56C3">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Author again say the same thing which he said in the first point that, MR is not a database application and they should stop comparing both together. He tells that when you have relational database problem, use relational database, and when you have an issue of massive computation tasks, and wants the job to be run on different computers or machines then use MR. Databases are not designed to do massive computations, they don’t work on them at all.</w:t>
          </w:r>
        </w:p>
        <w:p w14:paraId="3643339E" w14:textId="34E69D23" w:rsidR="007D268F" w:rsidRPr="006E661B" w:rsidRDefault="00E92D37" w:rsidP="00FA56C3">
          <w:pPr>
            <w:ind w:firstLine="0"/>
            <w:rPr>
              <w:rFonts w:ascii="Times New Roman" w:eastAsia="Times New Roman" w:hAnsi="Times New Roman" w:cs="Times New Roman"/>
              <w:color w:val="000000" w:themeColor="text1"/>
            </w:rPr>
          </w:pPr>
          <w:r w:rsidRPr="006E661B">
            <w:rPr>
              <w:rFonts w:ascii="Times New Roman" w:eastAsia="Times New Roman" w:hAnsi="Times New Roman" w:cs="Times New Roman"/>
              <w:color w:val="000000" w:themeColor="text1"/>
            </w:rPr>
            <w:t>5.</w:t>
          </w:r>
          <w:r w:rsidR="007D268F" w:rsidRPr="006E661B">
            <w:rPr>
              <w:rFonts w:ascii="Times New Roman" w:eastAsia="Times New Roman" w:hAnsi="Times New Roman" w:cs="Times New Roman"/>
              <w:color w:val="000000" w:themeColor="text1"/>
            </w:rPr>
            <w:t>Incompatible with all the DBMS tools:</w:t>
          </w:r>
          <w:r w:rsidR="008E1191" w:rsidRPr="006E661B">
            <w:rPr>
              <w:rFonts w:ascii="Times New Roman" w:eastAsia="Times New Roman" w:hAnsi="Times New Roman" w:cs="Times New Roman"/>
              <w:color w:val="000000" w:themeColor="text1"/>
            </w:rPr>
            <w:t xml:space="preserve"> Author</w:t>
          </w:r>
          <w:r w:rsidR="007D268F" w:rsidRPr="006E661B">
            <w:rPr>
              <w:rFonts w:ascii="Times New Roman" w:eastAsia="Times New Roman" w:hAnsi="Times New Roman" w:cs="Times New Roman"/>
              <w:color w:val="000000" w:themeColor="text1"/>
            </w:rPr>
            <w:t xml:space="preserve"> Chu again says DB developers do not accept anything other than relation database tools. No database tool can work in place of a MR program. Instead a good database tool can turn out to be a very poor MR tool. MR is not meant to replace database tools. They both are for a completely different use and should not be compared.</w:t>
          </w:r>
        </w:p>
        <w:p w14:paraId="142D7624" w14:textId="5692BBE4" w:rsidR="007B52CB" w:rsidRDefault="00456EC9" w:rsidP="00456EC9">
          <w:pPr>
            <w:ind w:left="288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Discussion</w:t>
          </w:r>
        </w:p>
        <w:p w14:paraId="12A103D4" w14:textId="00800CF0" w:rsidR="007D268F" w:rsidRPr="006E661B" w:rsidRDefault="007D268F" w:rsidP="007B52CB">
          <w:pPr>
            <w:rPr>
              <w:rFonts w:ascii="Times New Roman" w:eastAsia="Times New Roman" w:hAnsi="Times New Roman" w:cs="Times New Roman"/>
              <w:b/>
              <w:color w:val="000000" w:themeColor="text1"/>
            </w:rPr>
          </w:pPr>
          <w:r w:rsidRPr="007B52CB">
            <w:rPr>
              <w:rFonts w:ascii="Times New Roman" w:eastAsia="Times New Roman" w:hAnsi="Times New Roman" w:cs="Times New Roman"/>
              <w:color w:val="000000" w:themeColor="text1"/>
            </w:rPr>
            <w:t xml:space="preserve">After carefully reading and examining the above two articles by </w:t>
          </w:r>
          <w:r w:rsidRPr="007B52CB">
            <w:rPr>
              <w:rFonts w:ascii="Times New Roman" w:hAnsi="Times New Roman" w:cs="Times New Roman"/>
              <w:color w:val="000000" w:themeColor="text1"/>
            </w:rPr>
            <w:t>David</w:t>
          </w:r>
          <w:r w:rsidRPr="007B52CB">
            <w:rPr>
              <w:rFonts w:ascii="Times New Roman" w:eastAsia="Times New Roman" w:hAnsi="Times New Roman" w:cs="Times New Roman"/>
              <w:iCs/>
              <w:color w:val="000000" w:themeColor="text1"/>
            </w:rPr>
            <w:t xml:space="preserve"> J. DeWitt, Michael Stonebraker &amp; </w:t>
          </w:r>
          <w:r w:rsidRPr="007B52CB">
            <w:rPr>
              <w:rFonts w:ascii="Times New Roman" w:eastAsia="Times New Roman" w:hAnsi="Times New Roman" w:cs="Times New Roman"/>
              <w:color w:val="000000" w:themeColor="text1"/>
            </w:rPr>
            <w:t>Mark</w:t>
          </w:r>
          <w:r w:rsidRPr="007B52CB">
            <w:rPr>
              <w:rFonts w:ascii="Times New Roman" w:eastAsia="Times New Roman" w:hAnsi="Times New Roman" w:cs="Times New Roman"/>
              <w:iCs/>
              <w:color w:val="000000" w:themeColor="text1"/>
            </w:rPr>
            <w:t xml:space="preserve"> C. Chu-Carroll,</w:t>
          </w:r>
          <w:r w:rsidRPr="006E661B">
            <w:rPr>
              <w:rFonts w:ascii="Times New Roman" w:eastAsia="Times New Roman" w:hAnsi="Times New Roman" w:cs="Times New Roman"/>
              <w:iCs/>
              <w:color w:val="000000" w:themeColor="text1"/>
            </w:rPr>
            <w:t xml:space="preserve"> I conclude where I believe in all the view- points presented by </w:t>
          </w:r>
          <w:r w:rsidRPr="006E661B">
            <w:rPr>
              <w:rFonts w:ascii="Times New Roman" w:eastAsia="Times New Roman" w:hAnsi="Times New Roman" w:cs="Times New Roman"/>
              <w:color w:val="000000" w:themeColor="text1"/>
            </w:rPr>
            <w:t>Mark</w:t>
          </w:r>
          <w:r w:rsidRPr="006E661B">
            <w:rPr>
              <w:rFonts w:ascii="Times New Roman" w:eastAsia="Times New Roman" w:hAnsi="Times New Roman" w:cs="Times New Roman"/>
              <w:iCs/>
              <w:color w:val="000000" w:themeColor="text1"/>
            </w:rPr>
            <w:t xml:space="preserve"> C. Chu-</w:t>
          </w:r>
          <w:r w:rsidR="00E92D37" w:rsidRPr="006E661B">
            <w:rPr>
              <w:rFonts w:ascii="Times New Roman" w:eastAsia="Times New Roman" w:hAnsi="Times New Roman" w:cs="Times New Roman"/>
              <w:iCs/>
              <w:color w:val="000000" w:themeColor="text1"/>
            </w:rPr>
            <w:t>Carroll. By</w:t>
          </w:r>
          <w:r w:rsidRPr="006E661B">
            <w:rPr>
              <w:rFonts w:ascii="Times New Roman" w:eastAsia="Times New Roman" w:hAnsi="Times New Roman" w:cs="Times New Roman"/>
              <w:iCs/>
              <w:color w:val="000000" w:themeColor="text1"/>
            </w:rPr>
            <w:t xml:space="preserve"> reading these two article, it is very clear that DBMS and MR are two different things and be compared on a same platform. </w:t>
          </w:r>
        </w:p>
        <w:p w14:paraId="461C9E7A" w14:textId="77777777" w:rsidR="007D268F" w:rsidRPr="006E661B" w:rsidRDefault="007D268F" w:rsidP="00FA56C3">
          <w:pPr>
            <w:widowControl w:val="0"/>
            <w:autoSpaceDE w:val="0"/>
            <w:autoSpaceDN w:val="0"/>
            <w:adjustRightInd w:val="0"/>
            <w:ind w:firstLine="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w:t>
          </w:r>
          <w:r w:rsidRPr="006E661B">
            <w:rPr>
              <w:rFonts w:ascii="Times New Roman" w:hAnsi="Times New Roman" w:cs="Times New Roman"/>
              <w:color w:val="000000" w:themeColor="text1"/>
            </w:rPr>
            <w:t xml:space="preserve">MapReduce is a good fit for problems that need to analyze the whole dataset in a batch fashion, particularly for ad hoc analysis. An RDBMS is good for point queries or updates, where the dataset has been indexed to deliver low-latency retrieval and update times of a relatively small amount of data. MapReduce suits applications where the data is written once and read many times, whereas a relational database is good for datasets that are continually updated” – (Reference Chapter 01 </w:t>
          </w:r>
          <w:r w:rsidRPr="006E661B">
            <w:rPr>
              <w:rFonts w:ascii="Times New Roman" w:eastAsia="Times New Roman" w:hAnsi="Times New Roman" w:cs="Times New Roman"/>
              <w:iCs/>
              <w:color w:val="000000" w:themeColor="text1"/>
            </w:rPr>
            <w:t>OReilly.Hadoop.The.Definitive.Guide.4th.Edition.2015).</w:t>
          </w:r>
        </w:p>
        <w:p w14:paraId="2435F6F0" w14:textId="7415E56E" w:rsidR="007D268F" w:rsidRPr="006E661B" w:rsidRDefault="007D268F" w:rsidP="00FA56C3">
          <w:pPr>
            <w:widowControl w:val="0"/>
            <w:autoSpaceDE w:val="0"/>
            <w:autoSpaceDN w:val="0"/>
            <w:adjustRightInd w:val="0"/>
            <w:ind w:firstLine="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 xml:space="preserve">The above statement explains many points stated by author </w:t>
          </w:r>
          <w:r w:rsidRPr="006E661B">
            <w:rPr>
              <w:rFonts w:ascii="Times New Roman" w:eastAsia="Times New Roman" w:hAnsi="Times New Roman" w:cs="Times New Roman"/>
              <w:color w:val="000000" w:themeColor="text1"/>
            </w:rPr>
            <w:t>Mark</w:t>
          </w:r>
          <w:r w:rsidRPr="006E661B">
            <w:rPr>
              <w:rFonts w:ascii="Times New Roman" w:eastAsia="Times New Roman" w:hAnsi="Times New Roman" w:cs="Times New Roman"/>
              <w:iCs/>
              <w:color w:val="000000" w:themeColor="text1"/>
            </w:rPr>
            <w:t xml:space="preserve"> C. Chu-Carroll in his </w:t>
          </w:r>
          <w:r w:rsidRPr="006E661B">
            <w:rPr>
              <w:rFonts w:ascii="Times New Roman" w:eastAsia="Times New Roman" w:hAnsi="Times New Roman" w:cs="Times New Roman"/>
              <w:iCs/>
              <w:color w:val="000000" w:themeColor="text1"/>
            </w:rPr>
            <w:lastRenderedPageBreak/>
            <w:t>discussion. The below table explains in brief the major difference between DBMS and MR, and conclude how both have their own advantages and disadvantages:</w:t>
          </w:r>
        </w:p>
        <w:tbl>
          <w:tblPr>
            <w:tblStyle w:val="TableGrid"/>
            <w:tblW w:w="9263" w:type="dxa"/>
            <w:tblInd w:w="4" w:type="dxa"/>
            <w:tblLook w:val="04A0" w:firstRow="1" w:lastRow="0" w:firstColumn="1" w:lastColumn="0" w:noHBand="0" w:noVBand="1"/>
          </w:tblPr>
          <w:tblGrid>
            <w:gridCol w:w="2054"/>
            <w:gridCol w:w="3558"/>
            <w:gridCol w:w="3651"/>
          </w:tblGrid>
          <w:tr w:rsidR="00EE04C5" w:rsidRPr="006E661B" w14:paraId="55DF8A71" w14:textId="77777777" w:rsidTr="00E92D37">
            <w:trPr>
              <w:trHeight w:val="368"/>
            </w:trPr>
            <w:tc>
              <w:tcPr>
                <w:tcW w:w="2054" w:type="dxa"/>
              </w:tcPr>
              <w:p w14:paraId="454F219D"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highlight w:val="lightGray"/>
                  </w:rPr>
                </w:pPr>
              </w:p>
            </w:tc>
            <w:tc>
              <w:tcPr>
                <w:tcW w:w="3558" w:type="dxa"/>
              </w:tcPr>
              <w:p w14:paraId="07C9685E" w14:textId="77777777" w:rsidR="007D268F" w:rsidRPr="006E661B" w:rsidRDefault="007D268F" w:rsidP="00FA56C3">
                <w:pPr>
                  <w:pStyle w:val="ListParagraph"/>
                  <w:spacing w:line="480" w:lineRule="auto"/>
                  <w:ind w:left="0"/>
                  <w:rPr>
                    <w:rFonts w:ascii="Times New Roman" w:eastAsia="Times New Roman" w:hAnsi="Times New Roman" w:cs="Times New Roman"/>
                    <w:b/>
                    <w:iCs/>
                    <w:color w:val="000000" w:themeColor="text1"/>
                  </w:rPr>
                </w:pPr>
                <w:r w:rsidRPr="006E661B">
                  <w:rPr>
                    <w:rFonts w:ascii="Times New Roman" w:eastAsia="Times New Roman" w:hAnsi="Times New Roman" w:cs="Times New Roman"/>
                    <w:b/>
                    <w:iCs/>
                    <w:color w:val="000000" w:themeColor="text1"/>
                  </w:rPr>
                  <w:t>RDBMS</w:t>
                </w:r>
              </w:p>
            </w:tc>
            <w:tc>
              <w:tcPr>
                <w:tcW w:w="3651" w:type="dxa"/>
              </w:tcPr>
              <w:p w14:paraId="54B599F1" w14:textId="77777777" w:rsidR="007D268F" w:rsidRPr="006E661B" w:rsidRDefault="007D268F" w:rsidP="00FA56C3">
                <w:pPr>
                  <w:pStyle w:val="ListParagraph"/>
                  <w:spacing w:line="480" w:lineRule="auto"/>
                  <w:ind w:left="0"/>
                  <w:rPr>
                    <w:rFonts w:ascii="Times New Roman" w:eastAsia="Times New Roman" w:hAnsi="Times New Roman" w:cs="Times New Roman"/>
                    <w:b/>
                    <w:iCs/>
                    <w:color w:val="000000" w:themeColor="text1"/>
                  </w:rPr>
                </w:pPr>
                <w:r w:rsidRPr="006E661B">
                  <w:rPr>
                    <w:rFonts w:ascii="Times New Roman" w:eastAsia="Times New Roman" w:hAnsi="Times New Roman" w:cs="Times New Roman"/>
                    <w:b/>
                    <w:iCs/>
                    <w:color w:val="000000" w:themeColor="text1"/>
                  </w:rPr>
                  <w:t>MapReduce</w:t>
                </w:r>
              </w:p>
            </w:tc>
          </w:tr>
          <w:tr w:rsidR="00EE04C5" w:rsidRPr="006E661B" w14:paraId="1F7F289E" w14:textId="77777777" w:rsidTr="00E92D37">
            <w:trPr>
              <w:trHeight w:val="302"/>
            </w:trPr>
            <w:tc>
              <w:tcPr>
                <w:tcW w:w="2054" w:type="dxa"/>
              </w:tcPr>
              <w:p w14:paraId="7BCEED5C"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Data size</w:t>
                </w:r>
              </w:p>
            </w:tc>
            <w:tc>
              <w:tcPr>
                <w:tcW w:w="3558" w:type="dxa"/>
              </w:tcPr>
              <w:p w14:paraId="4C74DA3B"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 xml:space="preserve">Gigabytes </w:t>
                </w:r>
              </w:p>
            </w:tc>
            <w:tc>
              <w:tcPr>
                <w:tcW w:w="3651" w:type="dxa"/>
              </w:tcPr>
              <w:p w14:paraId="39E4F45B"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Petabytes</w:t>
                </w:r>
              </w:p>
            </w:tc>
          </w:tr>
          <w:tr w:rsidR="00EE04C5" w:rsidRPr="006E661B" w14:paraId="47D15B7A" w14:textId="77777777" w:rsidTr="00E92D37">
            <w:trPr>
              <w:trHeight w:val="287"/>
            </w:trPr>
            <w:tc>
              <w:tcPr>
                <w:tcW w:w="2054" w:type="dxa"/>
              </w:tcPr>
              <w:p w14:paraId="6C45FBE7"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Access</w:t>
                </w:r>
              </w:p>
            </w:tc>
            <w:tc>
              <w:tcPr>
                <w:tcW w:w="3558" w:type="dxa"/>
              </w:tcPr>
              <w:p w14:paraId="53DDCA32"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Interactive and Batch</w:t>
                </w:r>
              </w:p>
            </w:tc>
            <w:tc>
              <w:tcPr>
                <w:tcW w:w="3651" w:type="dxa"/>
              </w:tcPr>
              <w:p w14:paraId="7EA2D4F9"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Batch</w:t>
                </w:r>
              </w:p>
            </w:tc>
          </w:tr>
          <w:tr w:rsidR="00EE04C5" w:rsidRPr="006E661B" w14:paraId="1EAF9ABB" w14:textId="77777777" w:rsidTr="00E92D37">
            <w:trPr>
              <w:trHeight w:val="446"/>
            </w:trPr>
            <w:tc>
              <w:tcPr>
                <w:tcW w:w="2054" w:type="dxa"/>
              </w:tcPr>
              <w:p w14:paraId="45AF3D73"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Updates</w:t>
                </w:r>
              </w:p>
            </w:tc>
            <w:tc>
              <w:tcPr>
                <w:tcW w:w="3558" w:type="dxa"/>
              </w:tcPr>
              <w:p w14:paraId="6ED52E5B"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Read and write many times</w:t>
                </w:r>
              </w:p>
            </w:tc>
            <w:tc>
              <w:tcPr>
                <w:tcW w:w="3651" w:type="dxa"/>
              </w:tcPr>
              <w:p w14:paraId="03604123"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 xml:space="preserve">Write once, read many times </w:t>
                </w:r>
              </w:p>
            </w:tc>
          </w:tr>
          <w:tr w:rsidR="00EE04C5" w:rsidRPr="006E661B" w14:paraId="63A67B86" w14:textId="77777777" w:rsidTr="00E92D37">
            <w:trPr>
              <w:trHeight w:val="306"/>
            </w:trPr>
            <w:tc>
              <w:tcPr>
                <w:tcW w:w="2054" w:type="dxa"/>
              </w:tcPr>
              <w:p w14:paraId="51CFC88E"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Transactions</w:t>
                </w:r>
              </w:p>
            </w:tc>
            <w:tc>
              <w:tcPr>
                <w:tcW w:w="3558" w:type="dxa"/>
              </w:tcPr>
              <w:p w14:paraId="2B4DDA83"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ACID</w:t>
                </w:r>
              </w:p>
            </w:tc>
            <w:tc>
              <w:tcPr>
                <w:tcW w:w="3651" w:type="dxa"/>
              </w:tcPr>
              <w:p w14:paraId="64C48EC8"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None</w:t>
                </w:r>
              </w:p>
            </w:tc>
          </w:tr>
          <w:tr w:rsidR="00EE04C5" w:rsidRPr="006E661B" w14:paraId="3A30671B" w14:textId="77777777" w:rsidTr="00E92D37">
            <w:trPr>
              <w:trHeight w:val="330"/>
            </w:trPr>
            <w:tc>
              <w:tcPr>
                <w:tcW w:w="2054" w:type="dxa"/>
              </w:tcPr>
              <w:p w14:paraId="04DDC0F7"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Structure</w:t>
                </w:r>
              </w:p>
            </w:tc>
            <w:tc>
              <w:tcPr>
                <w:tcW w:w="3558" w:type="dxa"/>
              </w:tcPr>
              <w:p w14:paraId="4A406BD1"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Schema-on-write</w:t>
                </w:r>
              </w:p>
            </w:tc>
            <w:tc>
              <w:tcPr>
                <w:tcW w:w="3651" w:type="dxa"/>
              </w:tcPr>
              <w:p w14:paraId="24751196"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Schema-on-read</w:t>
                </w:r>
              </w:p>
            </w:tc>
          </w:tr>
          <w:tr w:rsidR="00EE04C5" w:rsidRPr="006E661B" w14:paraId="633384D0" w14:textId="77777777" w:rsidTr="00E92D37">
            <w:trPr>
              <w:trHeight w:val="323"/>
            </w:trPr>
            <w:tc>
              <w:tcPr>
                <w:tcW w:w="2054" w:type="dxa"/>
              </w:tcPr>
              <w:p w14:paraId="6DF058D0"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Integrity</w:t>
                </w:r>
              </w:p>
            </w:tc>
            <w:tc>
              <w:tcPr>
                <w:tcW w:w="3558" w:type="dxa"/>
              </w:tcPr>
              <w:p w14:paraId="388C13E1"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 xml:space="preserve">High </w:t>
                </w:r>
              </w:p>
            </w:tc>
            <w:tc>
              <w:tcPr>
                <w:tcW w:w="3651" w:type="dxa"/>
              </w:tcPr>
              <w:p w14:paraId="70E3835D"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Low</w:t>
                </w:r>
              </w:p>
            </w:tc>
          </w:tr>
          <w:tr w:rsidR="00EE04C5" w:rsidRPr="006E661B" w14:paraId="35358907" w14:textId="77777777" w:rsidTr="00E92D37">
            <w:trPr>
              <w:trHeight w:val="269"/>
            </w:trPr>
            <w:tc>
              <w:tcPr>
                <w:tcW w:w="2054" w:type="dxa"/>
              </w:tcPr>
              <w:p w14:paraId="4A7B0D7B"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Scaling</w:t>
                </w:r>
              </w:p>
            </w:tc>
            <w:tc>
              <w:tcPr>
                <w:tcW w:w="3558" w:type="dxa"/>
              </w:tcPr>
              <w:p w14:paraId="6DC1136E"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Nonlinear</w:t>
                </w:r>
              </w:p>
            </w:tc>
            <w:tc>
              <w:tcPr>
                <w:tcW w:w="3651" w:type="dxa"/>
              </w:tcPr>
              <w:p w14:paraId="23134472" w14:textId="77777777" w:rsidR="007D268F" w:rsidRPr="006E661B" w:rsidRDefault="007D268F" w:rsidP="00FA56C3">
                <w:pPr>
                  <w:pStyle w:val="ListParagraph"/>
                  <w:spacing w:line="480" w:lineRule="auto"/>
                  <w:ind w:left="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Linear</w:t>
                </w:r>
              </w:p>
            </w:tc>
          </w:tr>
        </w:tbl>
        <w:p w14:paraId="61D6B38C" w14:textId="39DFF72B" w:rsidR="007D268F" w:rsidRPr="006E661B" w:rsidRDefault="00E92D37" w:rsidP="00FA56C3">
          <w:pPr>
            <w:widowControl w:val="0"/>
            <w:autoSpaceDE w:val="0"/>
            <w:autoSpaceDN w:val="0"/>
            <w:adjustRightInd w:val="0"/>
            <w:ind w:firstLine="0"/>
            <w:rPr>
              <w:rFonts w:ascii="Times New Roman" w:hAnsi="Times New Roman" w:cs="Times New Roman"/>
              <w:i/>
              <w:color w:val="000000" w:themeColor="text1"/>
            </w:rPr>
          </w:pPr>
          <w:r w:rsidRPr="006E661B">
            <w:rPr>
              <w:rFonts w:ascii="Times New Roman" w:hAnsi="Times New Roman" w:cs="Times New Roman"/>
              <w:i/>
              <w:color w:val="000000" w:themeColor="text1"/>
            </w:rPr>
            <w:t xml:space="preserve">Fig 1: </w:t>
          </w:r>
          <w:r w:rsidR="00FA56C3" w:rsidRPr="006E661B">
            <w:rPr>
              <w:rFonts w:ascii="Times New Roman" w:hAnsi="Times New Roman" w:cs="Times New Roman"/>
              <w:i/>
              <w:color w:val="000000" w:themeColor="text1"/>
            </w:rPr>
            <w:t>Comparison between MapReduce and RDBMS</w:t>
          </w:r>
        </w:p>
        <w:p w14:paraId="04B2F22E" w14:textId="47BCB06F" w:rsidR="007D268F" w:rsidRPr="006E661B" w:rsidRDefault="007D268F" w:rsidP="00FA56C3">
          <w:pPr>
            <w:widowControl w:val="0"/>
            <w:autoSpaceDE w:val="0"/>
            <w:autoSpaceDN w:val="0"/>
            <w:adjustRightInd w:val="0"/>
            <w:ind w:firstLine="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 xml:space="preserve">By looking at the above </w:t>
          </w:r>
          <w:r w:rsidR="00E92D37" w:rsidRPr="006E661B">
            <w:rPr>
              <w:rFonts w:ascii="Times New Roman" w:eastAsia="Times New Roman" w:hAnsi="Times New Roman" w:cs="Times New Roman"/>
              <w:iCs/>
              <w:color w:val="000000" w:themeColor="text1"/>
            </w:rPr>
            <w:t>fig1,</w:t>
          </w:r>
          <w:r w:rsidRPr="006E661B">
            <w:rPr>
              <w:rFonts w:ascii="Times New Roman" w:eastAsia="Times New Roman" w:hAnsi="Times New Roman" w:cs="Times New Roman"/>
              <w:iCs/>
              <w:color w:val="000000" w:themeColor="text1"/>
            </w:rPr>
            <w:t xml:space="preserve"> we can clearly say that MapReduce is fundamentally a batch processing system and cannot be used when we need quicker results, it’s not interactive as relational databases.MR should be used only when you have no hurry of the results because it runs on a very huge dataset compared to DBMS. They fall under the distributed computing and large scale processing data structure. But as the Hadoop terminology is getting older, many of the short coming of Hadoop are taken care. Now, Hadoop has introduced many more applications like MR such as YARN and HIVE, IMPALA which try to recover some of disadvantages of MR such as Interactive SQL, iterative processes, stream processing, search etc.</w:t>
          </w:r>
        </w:p>
        <w:p w14:paraId="60018CE6" w14:textId="77777777" w:rsidR="007D268F" w:rsidRPr="006E661B" w:rsidRDefault="007D268F" w:rsidP="00FA56C3">
          <w:pPr>
            <w:widowControl w:val="0"/>
            <w:autoSpaceDE w:val="0"/>
            <w:autoSpaceDN w:val="0"/>
            <w:adjustRightInd w:val="0"/>
            <w:ind w:firstLine="0"/>
            <w:rPr>
              <w:rFonts w:ascii="Times New Roman" w:hAnsi="Times New Roman" w:cs="Times New Roman"/>
              <w:color w:val="000000" w:themeColor="text1"/>
            </w:rPr>
          </w:pPr>
          <w:r w:rsidRPr="006E661B">
            <w:rPr>
              <w:rFonts w:ascii="Times New Roman" w:eastAsia="Times New Roman" w:hAnsi="Times New Roman" w:cs="Times New Roman"/>
              <w:iCs/>
              <w:color w:val="000000" w:themeColor="text1"/>
            </w:rPr>
            <w:t xml:space="preserve">Moreover, Hadoop now provides an API to MR that </w:t>
          </w:r>
          <w:r w:rsidRPr="006E661B">
            <w:rPr>
              <w:rFonts w:ascii="Times New Roman" w:hAnsi="Times New Roman" w:cs="Times New Roman"/>
              <w:color w:val="000000" w:themeColor="text1"/>
            </w:rPr>
            <w:t>allows you to write your map and reduce functions in languages other than Java. So, you can use any language that can read standard input and write to standard output to write your MapReduce program, this makes MR to stand one step ahead of Relational database which can only make use of SQL to query the data.</w:t>
          </w:r>
        </w:p>
        <w:p w14:paraId="491B1388" w14:textId="77777777" w:rsidR="007D268F" w:rsidRPr="006E661B" w:rsidRDefault="007D268F" w:rsidP="008E1191">
          <w:pPr>
            <w:widowControl w:val="0"/>
            <w:autoSpaceDE w:val="0"/>
            <w:autoSpaceDN w:val="0"/>
            <w:adjustRightInd w:val="0"/>
            <w:spacing w:after="240" w:line="340" w:lineRule="atLeast"/>
            <w:ind w:left="2880"/>
            <w:rPr>
              <w:rFonts w:ascii="Times New Roman" w:eastAsia="Times New Roman" w:hAnsi="Times New Roman" w:cs="Times New Roman"/>
              <w:b/>
              <w:iCs/>
              <w:color w:val="000000" w:themeColor="text1"/>
            </w:rPr>
          </w:pPr>
          <w:r w:rsidRPr="006E661B">
            <w:rPr>
              <w:rFonts w:ascii="Times New Roman" w:eastAsia="Times New Roman" w:hAnsi="Times New Roman" w:cs="Times New Roman"/>
              <w:b/>
              <w:iCs/>
              <w:color w:val="000000" w:themeColor="text1"/>
            </w:rPr>
            <w:lastRenderedPageBreak/>
            <w:t>Conclusion</w:t>
          </w:r>
        </w:p>
        <w:p w14:paraId="2EC935BA" w14:textId="78D3C501" w:rsidR="007D268F" w:rsidRPr="006E661B" w:rsidRDefault="007D268F" w:rsidP="00FA56C3">
          <w:pPr>
            <w:widowControl w:val="0"/>
            <w:autoSpaceDE w:val="0"/>
            <w:autoSpaceDN w:val="0"/>
            <w:adjustRightInd w:val="0"/>
            <w:spacing w:after="240"/>
            <w:ind w:firstLine="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Based on the authors experience and research in RDBMS and MapReduce, I conclude that relational database and MapReduce are two different concepts and are not interchangeable. They both can be used interchangeably by looking at the nature of data such as the size of the dataset, time required to process the data, structured or unstructured data and so on. There are situations where relational databases can be more efficient than MR and vice versa. Both can be great tool</w:t>
          </w:r>
          <w:r w:rsidR="002922AD">
            <w:rPr>
              <w:rFonts w:ascii="Times New Roman" w:eastAsia="Times New Roman" w:hAnsi="Times New Roman" w:cs="Times New Roman"/>
              <w:iCs/>
              <w:color w:val="000000" w:themeColor="text1"/>
            </w:rPr>
            <w:t>s</w:t>
          </w:r>
          <w:r w:rsidRPr="006E661B">
            <w:rPr>
              <w:rFonts w:ascii="Times New Roman" w:eastAsia="Times New Roman" w:hAnsi="Times New Roman" w:cs="Times New Roman"/>
              <w:iCs/>
              <w:color w:val="000000" w:themeColor="text1"/>
            </w:rPr>
            <w:t xml:space="preserve"> for computation of a </w:t>
          </w:r>
          <w:r w:rsidR="00FA56C3" w:rsidRPr="006E661B">
            <w:rPr>
              <w:rFonts w:ascii="Times New Roman" w:eastAsia="Times New Roman" w:hAnsi="Times New Roman" w:cs="Times New Roman"/>
              <w:iCs/>
              <w:color w:val="000000" w:themeColor="text1"/>
            </w:rPr>
            <w:t>task</w:t>
          </w:r>
          <w:r w:rsidRPr="006E661B">
            <w:rPr>
              <w:rFonts w:ascii="Times New Roman" w:eastAsia="Times New Roman" w:hAnsi="Times New Roman" w:cs="Times New Roman"/>
              <w:iCs/>
              <w:color w:val="000000" w:themeColor="text1"/>
            </w:rPr>
            <w:t>, but the approach is different. However, the growing demand of managing big data make the MR a better platform than relational databases. It is also overcoming some of its short coming compared to SQL to query the data in a short period of time. So</w:t>
          </w:r>
          <w:r w:rsidR="00FA56C3" w:rsidRPr="006E661B">
            <w:rPr>
              <w:rFonts w:ascii="Times New Roman" w:eastAsia="Times New Roman" w:hAnsi="Times New Roman" w:cs="Times New Roman"/>
              <w:iCs/>
              <w:color w:val="000000" w:themeColor="text1"/>
            </w:rPr>
            <w:t>,</w:t>
          </w:r>
          <w:r w:rsidRPr="006E661B">
            <w:rPr>
              <w:rFonts w:ascii="Times New Roman" w:eastAsia="Times New Roman" w:hAnsi="Times New Roman" w:cs="Times New Roman"/>
              <w:iCs/>
              <w:color w:val="000000" w:themeColor="text1"/>
            </w:rPr>
            <w:t xml:space="preserve"> if given a chance to pick one of them, I would rather pick MapReduce over relational databases as it can fulfill the demands of MR as well as relational databases.</w:t>
          </w:r>
        </w:p>
        <w:p w14:paraId="781EFAEE" w14:textId="77777777" w:rsidR="007D268F" w:rsidRPr="006E661B" w:rsidRDefault="007D268F" w:rsidP="007D268F">
          <w:pPr>
            <w:widowControl w:val="0"/>
            <w:autoSpaceDE w:val="0"/>
            <w:autoSpaceDN w:val="0"/>
            <w:adjustRightInd w:val="0"/>
            <w:spacing w:after="240" w:line="340" w:lineRule="atLeast"/>
            <w:rPr>
              <w:rFonts w:ascii="Times New Roman" w:eastAsia="Times New Roman" w:hAnsi="Times New Roman" w:cs="Times New Roman"/>
              <w:iCs/>
              <w:color w:val="000000" w:themeColor="text1"/>
            </w:rPr>
          </w:pPr>
        </w:p>
        <w:p w14:paraId="578D7EE9" w14:textId="77777777" w:rsidR="007D268F" w:rsidRPr="006E661B" w:rsidRDefault="007D268F" w:rsidP="007D268F">
          <w:pPr>
            <w:widowControl w:val="0"/>
            <w:autoSpaceDE w:val="0"/>
            <w:autoSpaceDN w:val="0"/>
            <w:adjustRightInd w:val="0"/>
            <w:spacing w:after="240" w:line="340" w:lineRule="atLeast"/>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tab/>
          </w:r>
          <w:r w:rsidRPr="006E661B">
            <w:rPr>
              <w:rFonts w:ascii="Times New Roman" w:eastAsia="Times New Roman" w:hAnsi="Times New Roman" w:cs="Times New Roman"/>
              <w:iCs/>
              <w:color w:val="000000" w:themeColor="text1"/>
            </w:rPr>
            <w:tab/>
          </w:r>
          <w:r w:rsidRPr="006E661B">
            <w:rPr>
              <w:rFonts w:ascii="Times New Roman" w:eastAsia="Times New Roman" w:hAnsi="Times New Roman" w:cs="Times New Roman"/>
              <w:iCs/>
              <w:color w:val="000000" w:themeColor="text1"/>
            </w:rPr>
            <w:tab/>
          </w:r>
          <w:r w:rsidRPr="006E661B">
            <w:rPr>
              <w:rFonts w:ascii="Times New Roman" w:eastAsia="Times New Roman" w:hAnsi="Times New Roman" w:cs="Times New Roman"/>
              <w:iCs/>
              <w:color w:val="000000" w:themeColor="text1"/>
            </w:rPr>
            <w:tab/>
          </w:r>
          <w:r w:rsidRPr="006E661B">
            <w:rPr>
              <w:rFonts w:ascii="Times New Roman" w:eastAsia="Times New Roman" w:hAnsi="Times New Roman" w:cs="Times New Roman"/>
              <w:iCs/>
              <w:color w:val="000000" w:themeColor="text1"/>
            </w:rPr>
            <w:tab/>
          </w:r>
        </w:p>
        <w:p w14:paraId="6A4A939F" w14:textId="77777777" w:rsidR="007D268F" w:rsidRPr="006E661B" w:rsidRDefault="007D268F" w:rsidP="007D268F">
          <w:pPr>
            <w:widowControl w:val="0"/>
            <w:autoSpaceDE w:val="0"/>
            <w:autoSpaceDN w:val="0"/>
            <w:adjustRightInd w:val="0"/>
            <w:spacing w:after="240" w:line="340" w:lineRule="atLeast"/>
            <w:rPr>
              <w:rFonts w:ascii="Times New Roman" w:eastAsia="Times New Roman" w:hAnsi="Times New Roman" w:cs="Times New Roman"/>
              <w:iCs/>
              <w:color w:val="000000" w:themeColor="text1"/>
            </w:rPr>
          </w:pPr>
        </w:p>
        <w:p w14:paraId="4A0E38F1" w14:textId="77777777" w:rsidR="007D268F" w:rsidRPr="006E661B" w:rsidRDefault="007D268F" w:rsidP="007D268F">
          <w:pPr>
            <w:widowControl w:val="0"/>
            <w:autoSpaceDE w:val="0"/>
            <w:autoSpaceDN w:val="0"/>
            <w:adjustRightInd w:val="0"/>
            <w:spacing w:after="240" w:line="340" w:lineRule="atLeast"/>
            <w:rPr>
              <w:rFonts w:ascii="Times New Roman" w:eastAsia="Times New Roman" w:hAnsi="Times New Roman" w:cs="Times New Roman"/>
              <w:iCs/>
              <w:color w:val="000000" w:themeColor="text1"/>
            </w:rPr>
          </w:pPr>
        </w:p>
        <w:p w14:paraId="1EAB4AE5" w14:textId="77777777" w:rsidR="007D268F" w:rsidRPr="006E661B" w:rsidRDefault="007D268F" w:rsidP="007D268F">
          <w:pPr>
            <w:widowControl w:val="0"/>
            <w:autoSpaceDE w:val="0"/>
            <w:autoSpaceDN w:val="0"/>
            <w:adjustRightInd w:val="0"/>
            <w:spacing w:after="240" w:line="340" w:lineRule="atLeast"/>
            <w:rPr>
              <w:rFonts w:ascii="Times New Roman" w:eastAsia="Times New Roman" w:hAnsi="Times New Roman" w:cs="Times New Roman"/>
              <w:iCs/>
              <w:color w:val="000000" w:themeColor="text1"/>
            </w:rPr>
          </w:pPr>
        </w:p>
        <w:p w14:paraId="2C6508C3" w14:textId="77777777" w:rsidR="007D268F" w:rsidRPr="006E661B" w:rsidRDefault="007D268F" w:rsidP="007D268F">
          <w:pPr>
            <w:widowControl w:val="0"/>
            <w:autoSpaceDE w:val="0"/>
            <w:autoSpaceDN w:val="0"/>
            <w:adjustRightInd w:val="0"/>
            <w:spacing w:after="240" w:line="340" w:lineRule="atLeast"/>
            <w:rPr>
              <w:rFonts w:ascii="Times New Roman" w:eastAsia="Times New Roman" w:hAnsi="Times New Roman" w:cs="Times New Roman"/>
              <w:iCs/>
              <w:color w:val="000000" w:themeColor="text1"/>
            </w:rPr>
          </w:pPr>
        </w:p>
        <w:p w14:paraId="3B0DE4F3" w14:textId="77777777" w:rsidR="007D268F" w:rsidRPr="006E661B" w:rsidRDefault="007D268F" w:rsidP="007D268F">
          <w:pPr>
            <w:widowControl w:val="0"/>
            <w:autoSpaceDE w:val="0"/>
            <w:autoSpaceDN w:val="0"/>
            <w:adjustRightInd w:val="0"/>
            <w:spacing w:after="240" w:line="340" w:lineRule="atLeast"/>
            <w:rPr>
              <w:rFonts w:ascii="Times New Roman" w:eastAsia="Times New Roman" w:hAnsi="Times New Roman" w:cs="Times New Roman"/>
              <w:iCs/>
              <w:color w:val="000000" w:themeColor="text1"/>
            </w:rPr>
          </w:pPr>
        </w:p>
        <w:p w14:paraId="1F151C64" w14:textId="77777777" w:rsidR="007D268F" w:rsidRPr="006E661B" w:rsidRDefault="007D268F" w:rsidP="007D268F">
          <w:pPr>
            <w:widowControl w:val="0"/>
            <w:autoSpaceDE w:val="0"/>
            <w:autoSpaceDN w:val="0"/>
            <w:adjustRightInd w:val="0"/>
            <w:spacing w:after="240" w:line="340" w:lineRule="atLeast"/>
            <w:rPr>
              <w:rFonts w:ascii="Times New Roman" w:eastAsia="Times New Roman" w:hAnsi="Times New Roman" w:cs="Times New Roman"/>
              <w:iCs/>
              <w:color w:val="000000" w:themeColor="text1"/>
            </w:rPr>
          </w:pPr>
        </w:p>
        <w:p w14:paraId="72DA0AEC" w14:textId="77777777" w:rsidR="007B52CB" w:rsidRDefault="007B52CB" w:rsidP="00A7292C">
          <w:pPr>
            <w:widowControl w:val="0"/>
            <w:autoSpaceDE w:val="0"/>
            <w:autoSpaceDN w:val="0"/>
            <w:adjustRightInd w:val="0"/>
            <w:spacing w:after="240" w:line="340" w:lineRule="atLeast"/>
            <w:ind w:left="3600" w:firstLine="0"/>
            <w:rPr>
              <w:rFonts w:ascii="Times New Roman" w:eastAsia="Times New Roman" w:hAnsi="Times New Roman" w:cs="Times New Roman"/>
              <w:iCs/>
              <w:color w:val="000000" w:themeColor="text1"/>
            </w:rPr>
          </w:pPr>
        </w:p>
        <w:p w14:paraId="31E1F453" w14:textId="77777777" w:rsidR="007B52CB" w:rsidRDefault="007B52CB" w:rsidP="00A7292C">
          <w:pPr>
            <w:widowControl w:val="0"/>
            <w:autoSpaceDE w:val="0"/>
            <w:autoSpaceDN w:val="0"/>
            <w:adjustRightInd w:val="0"/>
            <w:spacing w:after="240" w:line="340" w:lineRule="atLeast"/>
            <w:ind w:left="3600" w:firstLine="0"/>
            <w:rPr>
              <w:rFonts w:ascii="Times New Roman" w:eastAsia="Times New Roman" w:hAnsi="Times New Roman" w:cs="Times New Roman"/>
              <w:iCs/>
              <w:color w:val="000000" w:themeColor="text1"/>
            </w:rPr>
          </w:pPr>
        </w:p>
        <w:p w14:paraId="4466DFE8" w14:textId="77777777" w:rsidR="007B52CB" w:rsidRDefault="007B52CB" w:rsidP="00A7292C">
          <w:pPr>
            <w:widowControl w:val="0"/>
            <w:autoSpaceDE w:val="0"/>
            <w:autoSpaceDN w:val="0"/>
            <w:adjustRightInd w:val="0"/>
            <w:spacing w:after="240" w:line="340" w:lineRule="atLeast"/>
            <w:ind w:left="3600" w:firstLine="0"/>
            <w:rPr>
              <w:rFonts w:ascii="Times New Roman" w:eastAsia="Times New Roman" w:hAnsi="Times New Roman" w:cs="Times New Roman"/>
              <w:iCs/>
              <w:color w:val="000000" w:themeColor="text1"/>
            </w:rPr>
          </w:pPr>
        </w:p>
        <w:p w14:paraId="41B29157" w14:textId="4442F7D0" w:rsidR="007D268F" w:rsidRPr="006E661B" w:rsidRDefault="007D268F" w:rsidP="00A7292C">
          <w:pPr>
            <w:widowControl w:val="0"/>
            <w:autoSpaceDE w:val="0"/>
            <w:autoSpaceDN w:val="0"/>
            <w:adjustRightInd w:val="0"/>
            <w:spacing w:after="240" w:line="340" w:lineRule="atLeast"/>
            <w:ind w:left="3600" w:firstLine="0"/>
            <w:rPr>
              <w:rFonts w:ascii="Times New Roman" w:eastAsia="Times New Roman" w:hAnsi="Times New Roman" w:cs="Times New Roman"/>
              <w:iCs/>
              <w:color w:val="000000" w:themeColor="text1"/>
            </w:rPr>
          </w:pPr>
          <w:r w:rsidRPr="006E661B">
            <w:rPr>
              <w:rFonts w:ascii="Times New Roman" w:eastAsia="Times New Roman" w:hAnsi="Times New Roman" w:cs="Times New Roman"/>
              <w:iCs/>
              <w:color w:val="000000" w:themeColor="text1"/>
            </w:rPr>
            <w:lastRenderedPageBreak/>
            <w:t>References</w:t>
          </w:r>
        </w:p>
        <w:p w14:paraId="7A7E8CD8" w14:textId="77777777" w:rsidR="007D268F" w:rsidRPr="006E661B" w:rsidRDefault="009505C3" w:rsidP="00E92D37">
          <w:pPr>
            <w:pStyle w:val="ListParagraph"/>
            <w:widowControl w:val="0"/>
            <w:numPr>
              <w:ilvl w:val="0"/>
              <w:numId w:val="15"/>
            </w:numPr>
            <w:autoSpaceDE w:val="0"/>
            <w:autoSpaceDN w:val="0"/>
            <w:adjustRightInd w:val="0"/>
            <w:spacing w:line="360" w:lineRule="auto"/>
            <w:rPr>
              <w:rFonts w:ascii="Times New Roman" w:eastAsia="Times New Roman" w:hAnsi="Times New Roman" w:cs="Times New Roman"/>
              <w:iCs/>
              <w:color w:val="000000" w:themeColor="text1"/>
            </w:rPr>
          </w:pPr>
          <w:hyperlink r:id="rId9" w:history="1">
            <w:r w:rsidR="007D268F" w:rsidRPr="006E661B">
              <w:rPr>
                <w:rStyle w:val="Hyperlink"/>
                <w:rFonts w:ascii="Times New Roman" w:eastAsia="Times New Roman" w:hAnsi="Times New Roman" w:cs="Times New Roman"/>
                <w:iCs/>
                <w:color w:val="000000" w:themeColor="text1"/>
              </w:rPr>
              <w:t>http://scienceblogs.com/goodmath/2008/01/22/databases-are-hammers-mapreduc/</w:t>
            </w:r>
          </w:hyperlink>
        </w:p>
        <w:p w14:paraId="63EE3D4B" w14:textId="77777777" w:rsidR="007D268F" w:rsidRPr="006E661B" w:rsidRDefault="009505C3" w:rsidP="00E92D37">
          <w:pPr>
            <w:numPr>
              <w:ilvl w:val="0"/>
              <w:numId w:val="15"/>
            </w:numPr>
            <w:shd w:val="clear" w:color="auto" w:fill="FFFFFF"/>
            <w:spacing w:line="360" w:lineRule="auto"/>
            <w:rPr>
              <w:rFonts w:ascii="Times New Roman" w:eastAsia="Times New Roman" w:hAnsi="Times New Roman" w:cs="Times New Roman"/>
              <w:color w:val="000000" w:themeColor="text1"/>
            </w:rPr>
          </w:pPr>
          <w:hyperlink r:id="rId10" w:history="1">
            <w:r w:rsidR="007D268F" w:rsidRPr="006E661B">
              <w:rPr>
                <w:rStyle w:val="Hyperlink"/>
                <w:rFonts w:ascii="Times New Roman" w:eastAsia="Times New Roman" w:hAnsi="Times New Roman" w:cs="Times New Roman"/>
                <w:color w:val="000000" w:themeColor="text1"/>
              </w:rPr>
              <w:t>http://homes.cs.washington.edu/~billhowe/mapreduce_a_major_step_backwards.html</w:t>
            </w:r>
          </w:hyperlink>
        </w:p>
        <w:p w14:paraId="237B1519" w14:textId="77777777" w:rsidR="0014155D" w:rsidRPr="0014155D" w:rsidRDefault="0014155D" w:rsidP="0014155D">
          <w:pPr>
            <w:numPr>
              <w:ilvl w:val="0"/>
              <w:numId w:val="15"/>
            </w:numPr>
            <w:shd w:val="clear" w:color="auto" w:fill="FFFFFF"/>
            <w:spacing w:line="240" w:lineRule="auto"/>
            <w:rPr>
              <w:rFonts w:ascii="Times New Roman" w:eastAsia="Times New Roman" w:hAnsi="Times New Roman" w:cs="Times New Roman"/>
              <w:color w:val="111111"/>
              <w:kern w:val="0"/>
              <w:lang w:eastAsia="en-US"/>
            </w:rPr>
          </w:pPr>
          <w:r w:rsidRPr="0014155D">
            <w:rPr>
              <w:rFonts w:ascii="Times New Roman" w:eastAsia="Times New Roman" w:hAnsi="Times New Roman" w:cs="Times New Roman"/>
              <w:color w:val="111111"/>
              <w:kern w:val="0"/>
              <w:lang w:eastAsia="en-US"/>
            </w:rPr>
            <w:t>https://static.googleusercontent.com/media/research.google.com/en//archive/gfs-sosp2003.pdf</w:t>
          </w:r>
        </w:p>
        <w:p w14:paraId="53F56A4A" w14:textId="2F6163DA" w:rsidR="0014155D" w:rsidRPr="006E661B" w:rsidRDefault="0014155D" w:rsidP="0014155D">
          <w:pPr>
            <w:numPr>
              <w:ilvl w:val="0"/>
              <w:numId w:val="15"/>
            </w:numPr>
            <w:shd w:val="clear" w:color="auto" w:fill="FFFFFF"/>
            <w:spacing w:line="240" w:lineRule="auto"/>
            <w:rPr>
              <w:rFonts w:ascii="Times New Roman" w:eastAsia="Times New Roman" w:hAnsi="Times New Roman" w:cs="Times New Roman"/>
              <w:color w:val="111111"/>
              <w:kern w:val="0"/>
              <w:lang w:eastAsia="en-US"/>
            </w:rPr>
          </w:pPr>
          <w:r w:rsidRPr="0014155D">
            <w:rPr>
              <w:rFonts w:ascii="Times New Roman" w:eastAsia="Times New Roman" w:hAnsi="Times New Roman" w:cs="Times New Roman"/>
              <w:color w:val="111111"/>
              <w:kern w:val="0"/>
              <w:lang w:eastAsia="en-US"/>
            </w:rPr>
            <w:t>https://static.googleusercontent.com/media/research.google.com/en//archive/mapreduce-osdi04.pdf</w:t>
          </w:r>
        </w:p>
        <w:p w14:paraId="4BAFD4E4" w14:textId="78247BB6" w:rsidR="00E92D37" w:rsidRPr="006E661B" w:rsidRDefault="007D268F" w:rsidP="00E92D37">
          <w:pPr>
            <w:pStyle w:val="ListParagraph"/>
            <w:widowControl w:val="0"/>
            <w:numPr>
              <w:ilvl w:val="0"/>
              <w:numId w:val="15"/>
            </w:numPr>
            <w:autoSpaceDE w:val="0"/>
            <w:autoSpaceDN w:val="0"/>
            <w:adjustRightInd w:val="0"/>
            <w:spacing w:line="360" w:lineRule="auto"/>
            <w:rPr>
              <w:rFonts w:ascii="Times New Roman" w:hAnsi="Times New Roman" w:cs="Times New Roman"/>
              <w:color w:val="000000" w:themeColor="text1"/>
            </w:rPr>
          </w:pPr>
          <w:r w:rsidRPr="006E661B">
            <w:rPr>
              <w:rFonts w:ascii="Times New Roman" w:eastAsia="Times New Roman" w:hAnsi="Times New Roman" w:cs="Times New Roman"/>
              <w:iCs/>
              <w:color w:val="000000" w:themeColor="text1"/>
            </w:rPr>
            <w:t>OReilly.Hadoop.The.Definitive.Guide.4th.Edition.2015</w:t>
          </w:r>
          <w:r w:rsidR="00E92D37" w:rsidRPr="006E661B">
            <w:rPr>
              <w:rFonts w:ascii="Times New Roman" w:eastAsia="Times New Roman" w:hAnsi="Times New Roman" w:cs="Times New Roman"/>
              <w:iCs/>
              <w:color w:val="000000" w:themeColor="text1"/>
            </w:rPr>
            <w:t>.</w:t>
          </w:r>
        </w:p>
        <w:p w14:paraId="0A330480" w14:textId="0357634E" w:rsidR="00C26A75" w:rsidRPr="006E661B" w:rsidRDefault="00574102" w:rsidP="00E92D37">
          <w:pPr>
            <w:pStyle w:val="ListParagraph"/>
            <w:widowControl w:val="0"/>
            <w:numPr>
              <w:ilvl w:val="0"/>
              <w:numId w:val="15"/>
            </w:numPr>
            <w:autoSpaceDE w:val="0"/>
            <w:autoSpaceDN w:val="0"/>
            <w:adjustRightInd w:val="0"/>
            <w:spacing w:line="360" w:lineRule="auto"/>
            <w:rPr>
              <w:rFonts w:ascii="Times New Roman" w:hAnsi="Times New Roman" w:cs="Times New Roman"/>
              <w:color w:val="000000" w:themeColor="text1"/>
            </w:rPr>
          </w:pPr>
          <w:r w:rsidRPr="006E661B">
            <w:rPr>
              <w:rFonts w:ascii="Times New Roman" w:hAnsi="Times New Roman" w:cs="Times New Roman"/>
              <w:color w:val="000000" w:themeColor="text1"/>
            </w:rPr>
            <w:t>Fig 1:(</w:t>
          </w:r>
          <w:r w:rsidR="00E92D37" w:rsidRPr="006E661B">
            <w:rPr>
              <w:rFonts w:ascii="Times New Roman" w:hAnsi="Times New Roman" w:cs="Times New Roman"/>
              <w:color w:val="000000" w:themeColor="text1"/>
            </w:rPr>
            <w:t>Reference-</w:t>
          </w:r>
          <w:r w:rsidRPr="006E661B">
            <w:rPr>
              <w:rFonts w:ascii="Times New Roman" w:hAnsi="Times New Roman" w:cs="Times New Roman"/>
              <w:color w:val="000000" w:themeColor="text1"/>
            </w:rPr>
            <w:t xml:space="preserve"> chapter 01-</w:t>
          </w:r>
          <w:r w:rsidR="00E92D37" w:rsidRPr="006E661B">
            <w:rPr>
              <w:rFonts w:ascii="Times New Roman" w:eastAsia="Times New Roman" w:hAnsi="Times New Roman" w:cs="Times New Roman"/>
              <w:iCs/>
              <w:color w:val="000000" w:themeColor="text1"/>
            </w:rPr>
            <w:t>OReilly.Hadoop.The.Definitive.Guide.4th.Edition.2015).</w:t>
          </w:r>
        </w:p>
        <w:p w14:paraId="3BEBF90F" w14:textId="55D755BA" w:rsidR="006144D1" w:rsidRPr="006E661B" w:rsidRDefault="009505C3" w:rsidP="00C26A75">
          <w:pPr>
            <w:widowControl w:val="0"/>
            <w:autoSpaceDE w:val="0"/>
            <w:autoSpaceDN w:val="0"/>
            <w:adjustRightInd w:val="0"/>
            <w:spacing w:line="360" w:lineRule="auto"/>
            <w:ind w:left="360" w:firstLine="0"/>
            <w:rPr>
              <w:rFonts w:ascii="Times New Roman" w:hAnsi="Times New Roman" w:cs="Times New Roman"/>
              <w:color w:val="000000" w:themeColor="text1"/>
            </w:rPr>
          </w:pPr>
        </w:p>
      </w:sdtContent>
    </w:sdt>
    <w:sectPr w:rsidR="006144D1" w:rsidRPr="006E661B">
      <w:headerReference w:type="default" r:id="rId11"/>
      <w:headerReference w:type="first" r:id="rId1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C81B3" w14:textId="77777777" w:rsidR="009505C3" w:rsidRDefault="009505C3">
      <w:pPr>
        <w:spacing w:line="240" w:lineRule="auto"/>
      </w:pPr>
      <w:r>
        <w:separator/>
      </w:r>
    </w:p>
  </w:endnote>
  <w:endnote w:type="continuationSeparator" w:id="0">
    <w:p w14:paraId="06AE06D6" w14:textId="77777777" w:rsidR="009505C3" w:rsidRDefault="009505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56239" w14:textId="77777777" w:rsidR="009505C3" w:rsidRDefault="009505C3">
      <w:pPr>
        <w:spacing w:line="240" w:lineRule="auto"/>
      </w:pPr>
      <w:r>
        <w:separator/>
      </w:r>
    </w:p>
  </w:footnote>
  <w:footnote w:type="continuationSeparator" w:id="0">
    <w:p w14:paraId="45BDB436" w14:textId="77777777" w:rsidR="009505C3" w:rsidRDefault="009505C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E266F" w14:textId="0EB6F7EF" w:rsidR="006144D1" w:rsidRDefault="009505C3">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01CD6">
          <w:rPr>
            <w:rStyle w:val="Strong"/>
          </w:rPr>
          <w:t>ConCEPT PAPER ON Mapreduce</w:t>
        </w:r>
      </w:sdtContent>
    </w:sdt>
    <w:r w:rsidR="002444BC">
      <w:rPr>
        <w:rStyle w:val="Strong"/>
      </w:rPr>
      <w:t xml:space="preserve"> </w:t>
    </w:r>
    <w:r w:rsidR="00C437F9">
      <w:rPr>
        <w:rStyle w:val="Strong"/>
      </w:rPr>
      <w:t>in comparison with Dbms</w:t>
    </w:r>
    <w:r w:rsidR="002444BC">
      <w:rPr>
        <w:rStyle w:val="Strong"/>
      </w:rPr>
      <w:ptab w:relativeTo="margin" w:alignment="right" w:leader="none"/>
    </w:r>
    <w:r w:rsidR="002444BC">
      <w:rPr>
        <w:rStyle w:val="Strong"/>
      </w:rPr>
      <w:fldChar w:fldCharType="begin"/>
    </w:r>
    <w:r w:rsidR="002444BC">
      <w:rPr>
        <w:rStyle w:val="Strong"/>
      </w:rPr>
      <w:instrText xml:space="preserve"> PAGE   \* MERGEFORMAT </w:instrText>
    </w:r>
    <w:r w:rsidR="002444BC">
      <w:rPr>
        <w:rStyle w:val="Strong"/>
      </w:rPr>
      <w:fldChar w:fldCharType="separate"/>
    </w:r>
    <w:r w:rsidR="00616F80">
      <w:rPr>
        <w:rStyle w:val="Strong"/>
        <w:noProof/>
      </w:rPr>
      <w:t>7</w:t>
    </w:r>
    <w:r w:rsidR="002444BC">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89108" w14:textId="77777777" w:rsidR="006144D1" w:rsidRDefault="002444BC">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01CD6">
          <w:rPr>
            <w:rStyle w:val="Strong"/>
          </w:rPr>
          <w:t>ConCEPT PAPER ON Mapreduce</w:t>
        </w:r>
      </w:sdtContent>
    </w:sdt>
    <w:r>
      <w:rPr>
        <w:rStyle w:val="Strong"/>
      </w:rPr>
      <w:t xml:space="preserve"> </w:t>
    </w:r>
    <w:r w:rsidR="00101CD6">
      <w:rPr>
        <w:rStyle w:val="Strong"/>
      </w:rPr>
      <w:t>in comparison with DBMS</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93E6D">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13D75353"/>
    <w:multiLevelType w:val="hybridMultilevel"/>
    <w:tmpl w:val="A9B2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6435F5"/>
    <w:multiLevelType w:val="hybridMultilevel"/>
    <w:tmpl w:val="3984F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445AA"/>
    <w:multiLevelType w:val="hybridMultilevel"/>
    <w:tmpl w:val="8D6E2ED0"/>
    <w:lvl w:ilvl="0" w:tplc="B538C13C">
      <w:start w:val="1"/>
      <w:numFmt w:val="decimal"/>
      <w:lvlText w:val="%1."/>
      <w:lvlJc w:val="left"/>
      <w:pPr>
        <w:ind w:left="720" w:hanging="360"/>
      </w:pPr>
      <w:rPr>
        <w:rFonts w:ascii="Times" w:hAnsi="Times" w:cs="Times New Roman"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8F44BD"/>
    <w:multiLevelType w:val="multilevel"/>
    <w:tmpl w:val="8D04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C87786"/>
    <w:multiLevelType w:val="multilevel"/>
    <w:tmpl w:val="3D4E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4BE0EC0"/>
    <w:multiLevelType w:val="multilevel"/>
    <w:tmpl w:val="12B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CA641C"/>
    <w:multiLevelType w:val="hybridMultilevel"/>
    <w:tmpl w:val="3110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8D49C8"/>
    <w:multiLevelType w:val="hybridMultilevel"/>
    <w:tmpl w:val="AEEE6BAC"/>
    <w:lvl w:ilvl="0" w:tplc="94F6477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2"/>
  </w:num>
  <w:num w:numId="15">
    <w:abstractNumId w:val="10"/>
  </w:num>
  <w:num w:numId="16">
    <w:abstractNumId w:val="16"/>
  </w:num>
  <w:num w:numId="17">
    <w:abstractNumId w:val="17"/>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CD6"/>
    <w:rsid w:val="00101CD6"/>
    <w:rsid w:val="0014155D"/>
    <w:rsid w:val="001C24AC"/>
    <w:rsid w:val="002444BC"/>
    <w:rsid w:val="00251010"/>
    <w:rsid w:val="002632D7"/>
    <w:rsid w:val="0028584B"/>
    <w:rsid w:val="002922AD"/>
    <w:rsid w:val="002C3A12"/>
    <w:rsid w:val="00402401"/>
    <w:rsid w:val="00456EC9"/>
    <w:rsid w:val="004816BD"/>
    <w:rsid w:val="00485608"/>
    <w:rsid w:val="004B1139"/>
    <w:rsid w:val="004E6E00"/>
    <w:rsid w:val="00574102"/>
    <w:rsid w:val="005C449E"/>
    <w:rsid w:val="006144D1"/>
    <w:rsid w:val="00616F80"/>
    <w:rsid w:val="00661AA3"/>
    <w:rsid w:val="006E661B"/>
    <w:rsid w:val="007932E8"/>
    <w:rsid w:val="007B52CB"/>
    <w:rsid w:val="007D268F"/>
    <w:rsid w:val="007D5C5A"/>
    <w:rsid w:val="0085007D"/>
    <w:rsid w:val="008E1191"/>
    <w:rsid w:val="009505C3"/>
    <w:rsid w:val="009967C4"/>
    <w:rsid w:val="009C75E6"/>
    <w:rsid w:val="009F5F66"/>
    <w:rsid w:val="00A7292C"/>
    <w:rsid w:val="00AC17B6"/>
    <w:rsid w:val="00B93E6D"/>
    <w:rsid w:val="00BB34CA"/>
    <w:rsid w:val="00C05FC2"/>
    <w:rsid w:val="00C26A75"/>
    <w:rsid w:val="00C437F9"/>
    <w:rsid w:val="00C66260"/>
    <w:rsid w:val="00CC0EA7"/>
    <w:rsid w:val="00D17E4C"/>
    <w:rsid w:val="00D2551B"/>
    <w:rsid w:val="00D61D6F"/>
    <w:rsid w:val="00DF3A78"/>
    <w:rsid w:val="00E25E7C"/>
    <w:rsid w:val="00E92D37"/>
    <w:rsid w:val="00EE04C5"/>
    <w:rsid w:val="00FA56C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6E9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FollowedHyperlink">
    <w:name w:val="FollowedHyperlink"/>
    <w:basedOn w:val="DefaultParagraphFont"/>
    <w:uiPriority w:val="99"/>
    <w:semiHidden/>
    <w:unhideWhenUsed/>
    <w:rsid w:val="0014155D"/>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527773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554412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cienceblogs.com/goodmath/2008/01/22/databases-are-hammers-mapreduc/" TargetMode="External"/><Relationship Id="rId10" Type="http://schemas.openxmlformats.org/officeDocument/2006/relationships/hyperlink" Target="http://homes.cs.washington.edu/~billhowe/mapreduce_a_major_step_backward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rijachavan/Library/Containers/com.microsoft.Word/Data/Library/Caches/1033/TM10002091/AP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ConCEPT PAPER ON Mapreduce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47F919-EB50-1049-AD9D-24FCB0359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75</TotalTime>
  <Pages>13</Pages>
  <Words>2372</Words>
  <Characters>13525</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Shrija Chavan</dc:creator>
  <cp:keywords/>
  <dc:description/>
  <cp:lastModifiedBy>Shrija Chavan</cp:lastModifiedBy>
  <cp:revision>107</cp:revision>
  <dcterms:created xsi:type="dcterms:W3CDTF">2017-02-10T21:24:00Z</dcterms:created>
  <dcterms:modified xsi:type="dcterms:W3CDTF">2017-02-12T01:39:00Z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